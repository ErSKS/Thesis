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47" w:rsidRPr="001377F4" w:rsidRDefault="001377F4" w:rsidP="006D1420">
      <w:pPr>
        <w:pStyle w:val="TitleofDocument"/>
      </w:pPr>
      <w:bookmarkStart w:id="0" w:name="_Toc295312645"/>
      <w:r w:rsidRPr="001377F4">
        <w:t xml:space="preserve">PROPOSAL </w:t>
      </w:r>
      <w:r w:rsidR="00C726B8" w:rsidRPr="001377F4">
        <w:t>TITLE</w:t>
      </w:r>
      <w:bookmarkEnd w:id="0"/>
    </w:p>
    <w:p w:rsidR="00433C5C" w:rsidRPr="001377F4" w:rsidRDefault="00433C5C" w:rsidP="00C726B8">
      <w:pPr>
        <w:pStyle w:val="TitlePage"/>
      </w:pPr>
    </w:p>
    <w:p w:rsidR="00433C5C" w:rsidRPr="001377F4" w:rsidRDefault="00433C5C" w:rsidP="00C726B8">
      <w:pPr>
        <w:pStyle w:val="TitlePage"/>
      </w:pPr>
    </w:p>
    <w:p w:rsidR="00433C5C" w:rsidRPr="001377F4" w:rsidRDefault="00433C5C" w:rsidP="00C726B8">
      <w:pPr>
        <w:pStyle w:val="TitlePage"/>
      </w:pPr>
    </w:p>
    <w:p w:rsidR="00433C5C" w:rsidRPr="001377F4" w:rsidRDefault="00433C5C" w:rsidP="00C726B8">
      <w:pPr>
        <w:pStyle w:val="TitlePage"/>
      </w:pPr>
    </w:p>
    <w:p w:rsidR="00100AC6" w:rsidRPr="001377F4" w:rsidRDefault="00100AC6" w:rsidP="00C726B8">
      <w:pPr>
        <w:pStyle w:val="TitlePage"/>
      </w:pPr>
    </w:p>
    <w:p w:rsidR="00433C5C" w:rsidRPr="001377F4" w:rsidRDefault="00100AC6" w:rsidP="00C726B8">
      <w:pPr>
        <w:pStyle w:val="TitlePage"/>
      </w:pPr>
      <w:r w:rsidRPr="001377F4">
        <w:t>by</w:t>
      </w:r>
    </w:p>
    <w:p w:rsidR="00433C5C" w:rsidRPr="001377F4" w:rsidRDefault="00100AC6" w:rsidP="00C726B8">
      <w:pPr>
        <w:pStyle w:val="TitlePage"/>
      </w:pPr>
      <w:r w:rsidRPr="001377F4">
        <w:t>Name of Writer</w:t>
      </w:r>
    </w:p>
    <w:p w:rsidR="00433C5C" w:rsidRPr="001377F4" w:rsidRDefault="00433C5C" w:rsidP="00C726B8">
      <w:pPr>
        <w:pStyle w:val="TitlePage"/>
      </w:pPr>
    </w:p>
    <w:p w:rsidR="00433C5C" w:rsidRPr="001377F4" w:rsidRDefault="00433C5C" w:rsidP="00C726B8">
      <w:pPr>
        <w:pStyle w:val="TitlePage"/>
      </w:pPr>
    </w:p>
    <w:p w:rsidR="00433C5C" w:rsidRPr="001377F4" w:rsidRDefault="00433C5C" w:rsidP="00C726B8">
      <w:pPr>
        <w:pStyle w:val="TitlePage"/>
      </w:pPr>
    </w:p>
    <w:p w:rsidR="00943F25" w:rsidRPr="001377F4" w:rsidRDefault="00943F25" w:rsidP="00C726B8">
      <w:pPr>
        <w:pStyle w:val="TitlePage"/>
      </w:pPr>
    </w:p>
    <w:p w:rsidR="00943F25" w:rsidRPr="001377F4" w:rsidRDefault="00943F25" w:rsidP="00C726B8">
      <w:pPr>
        <w:pStyle w:val="TitlePage"/>
      </w:pPr>
    </w:p>
    <w:p w:rsidR="00433C5C" w:rsidRPr="001377F4" w:rsidRDefault="001377F4" w:rsidP="00C726B8">
      <w:pPr>
        <w:pStyle w:val="TitlePage"/>
      </w:pPr>
      <w:r w:rsidRPr="001377F4">
        <w:t xml:space="preserve">A </w:t>
      </w:r>
      <w:r w:rsidR="00100AC6" w:rsidRPr="001377F4">
        <w:t>thesis</w:t>
      </w:r>
      <w:r w:rsidRPr="001377F4">
        <w:t xml:space="preserve"> proposal</w:t>
      </w:r>
    </w:p>
    <w:p w:rsidR="00433C5C" w:rsidRPr="001377F4" w:rsidRDefault="00100AC6" w:rsidP="00C726B8">
      <w:pPr>
        <w:pStyle w:val="TitlePage"/>
      </w:pPr>
      <w:r w:rsidRPr="001377F4">
        <w:t>submitted in partial fulfillment</w:t>
      </w:r>
    </w:p>
    <w:p w:rsidR="00433C5C" w:rsidRPr="001377F4" w:rsidRDefault="00100AC6" w:rsidP="00C726B8">
      <w:pPr>
        <w:pStyle w:val="TitlePage"/>
      </w:pPr>
      <w:r w:rsidRPr="001377F4">
        <w:t>of the requirements for the degree of</w:t>
      </w:r>
    </w:p>
    <w:p w:rsidR="001377F4" w:rsidRPr="001377F4" w:rsidRDefault="00D36E8C" w:rsidP="00C726B8">
      <w:pPr>
        <w:pStyle w:val="TitlePage"/>
      </w:pPr>
      <w:r w:rsidRPr="001377F4">
        <w:t xml:space="preserve">Master of </w:t>
      </w:r>
      <w:r w:rsidR="00100AC6" w:rsidRPr="001377F4">
        <w:t xml:space="preserve">Science in </w:t>
      </w:r>
      <w:r w:rsidR="001377F4" w:rsidRPr="001377F4">
        <w:t xml:space="preserve">Electrical and Computer Engineering </w:t>
      </w:r>
    </w:p>
    <w:p w:rsidR="00433C5C" w:rsidRPr="001377F4" w:rsidRDefault="00100AC6" w:rsidP="00C726B8">
      <w:pPr>
        <w:pStyle w:val="TitlePage"/>
      </w:pPr>
      <w:r w:rsidRPr="001377F4">
        <w:t>Boise State University</w:t>
      </w:r>
    </w:p>
    <w:p w:rsidR="00CF08AE" w:rsidRPr="001377F4" w:rsidRDefault="001377F4" w:rsidP="00CF08AE">
      <w:pPr>
        <w:pStyle w:val="TitlePage"/>
      </w:pPr>
      <w:bookmarkStart w:id="1" w:name="_GoBack"/>
      <w:bookmarkEnd w:id="1"/>
      <w:r w:rsidRPr="001377F4">
        <w:t>Month Year</w:t>
      </w:r>
      <w:r w:rsidR="00CF08AE" w:rsidRPr="001377F4">
        <w:br w:type="page"/>
      </w:r>
    </w:p>
    <w:p w:rsidR="001377F4" w:rsidRPr="001377F4" w:rsidRDefault="001377F4" w:rsidP="00555BAE">
      <w:pPr>
        <w:pStyle w:val="ApprovalPage"/>
        <w:rPr>
          <w:b/>
          <w:szCs w:val="24"/>
        </w:rPr>
      </w:pPr>
      <w:bookmarkStart w:id="2" w:name="_Toc256166924"/>
      <w:bookmarkStart w:id="3" w:name="_Toc295225583"/>
      <w:bookmarkStart w:id="4" w:name="_Toc295311425"/>
      <w:bookmarkStart w:id="5" w:name="_Toc295311460"/>
      <w:bookmarkStart w:id="6" w:name="_Toc295312646"/>
      <w:bookmarkStart w:id="7" w:name="_Toc295312809"/>
      <w:bookmarkStart w:id="8" w:name="_Toc295312836"/>
      <w:bookmarkStart w:id="9" w:name="_Toc295313168"/>
      <w:r w:rsidRPr="001377F4">
        <w:rPr>
          <w:b/>
          <w:szCs w:val="24"/>
        </w:rPr>
        <w:lastRenderedPageBreak/>
        <w:t>ELECTRICAL AND COMPUTER ENGINEERING</w:t>
      </w:r>
      <w:r>
        <w:rPr>
          <w:b/>
          <w:szCs w:val="24"/>
        </w:rPr>
        <w:t xml:space="preserve"> DEPARTMENT</w:t>
      </w:r>
    </w:p>
    <w:p w:rsidR="001377F4" w:rsidRDefault="001377F4" w:rsidP="00555BAE">
      <w:pPr>
        <w:pStyle w:val="ApprovalPage"/>
        <w:rPr>
          <w:b/>
          <w:szCs w:val="24"/>
        </w:rPr>
      </w:pPr>
    </w:p>
    <w:p w:rsidR="00555BAE" w:rsidRPr="001377F4" w:rsidRDefault="001377F4" w:rsidP="00555BAE">
      <w:pPr>
        <w:pStyle w:val="ApprovalPage"/>
        <w:rPr>
          <w:b/>
          <w:szCs w:val="24"/>
        </w:rPr>
      </w:pPr>
      <w:r w:rsidRPr="001377F4">
        <w:rPr>
          <w:b/>
          <w:szCs w:val="24"/>
        </w:rPr>
        <w:t xml:space="preserve">ORAL EXAMINATION AND </w:t>
      </w:r>
      <w:r w:rsidRPr="001377F4">
        <w:rPr>
          <w:b/>
          <w:szCs w:val="24"/>
        </w:rPr>
        <w:t>PROPOSAL APPROVAL</w:t>
      </w:r>
    </w:p>
    <w:p w:rsidR="00555BAE" w:rsidRPr="001377F4" w:rsidRDefault="00555BAE" w:rsidP="00555BAE">
      <w:pPr>
        <w:pStyle w:val="ApprovalPage"/>
        <w:rPr>
          <w:b/>
          <w:szCs w:val="24"/>
        </w:rPr>
      </w:pPr>
    </w:p>
    <w:p w:rsidR="00555BAE" w:rsidRPr="001377F4" w:rsidRDefault="00555BAE" w:rsidP="00555BAE">
      <w:pPr>
        <w:pStyle w:val="ApprovalPage"/>
        <w:rPr>
          <w:szCs w:val="24"/>
        </w:rPr>
      </w:pPr>
      <w:r w:rsidRPr="001377F4">
        <w:rPr>
          <w:szCs w:val="24"/>
        </w:rPr>
        <w:t xml:space="preserve">of the thesis </w:t>
      </w:r>
      <w:r w:rsidR="001377F4">
        <w:rPr>
          <w:szCs w:val="24"/>
        </w:rPr>
        <w:t xml:space="preserve">proposal </w:t>
      </w:r>
      <w:r w:rsidRPr="001377F4">
        <w:rPr>
          <w:szCs w:val="24"/>
        </w:rPr>
        <w:t>submitted by</w:t>
      </w:r>
    </w:p>
    <w:p w:rsidR="00555BAE" w:rsidRPr="001377F4" w:rsidRDefault="00555BAE" w:rsidP="00555BAE">
      <w:pPr>
        <w:pStyle w:val="ApprovalPage"/>
        <w:rPr>
          <w:szCs w:val="24"/>
        </w:rPr>
      </w:pPr>
    </w:p>
    <w:p w:rsidR="00555BAE" w:rsidRPr="001377F4" w:rsidRDefault="00555BAE" w:rsidP="00555BAE">
      <w:pPr>
        <w:pStyle w:val="ApprovalPage"/>
        <w:rPr>
          <w:szCs w:val="24"/>
        </w:rPr>
      </w:pPr>
    </w:p>
    <w:p w:rsidR="00555BAE" w:rsidRPr="001377F4" w:rsidRDefault="001377F4" w:rsidP="00555BAE">
      <w:pPr>
        <w:pStyle w:val="ApprovalPage"/>
        <w:rPr>
          <w:szCs w:val="24"/>
        </w:rPr>
      </w:pPr>
      <w:r w:rsidRPr="001377F4">
        <w:rPr>
          <w:szCs w:val="24"/>
        </w:rPr>
        <w:t>Name of Writer</w:t>
      </w:r>
    </w:p>
    <w:p w:rsidR="00555BAE" w:rsidRPr="001377F4" w:rsidRDefault="00555BAE" w:rsidP="00555BAE">
      <w:pPr>
        <w:pStyle w:val="ApprovalPage"/>
        <w:rPr>
          <w:szCs w:val="24"/>
        </w:rPr>
      </w:pPr>
    </w:p>
    <w:p w:rsidR="00555BAE" w:rsidRPr="001377F4" w:rsidRDefault="00555BAE" w:rsidP="00555BAE">
      <w:pPr>
        <w:pStyle w:val="ApprovalPage"/>
        <w:rPr>
          <w:szCs w:val="24"/>
        </w:rPr>
      </w:pPr>
    </w:p>
    <w:p w:rsidR="00555BAE" w:rsidRPr="001377F4" w:rsidRDefault="001377F4" w:rsidP="00CF08AE">
      <w:pPr>
        <w:spacing w:line="240" w:lineRule="auto"/>
        <w:ind w:left="1584" w:hanging="1584"/>
        <w:jc w:val="both"/>
      </w:pPr>
      <w:r>
        <w:t xml:space="preserve">Proposed </w:t>
      </w:r>
      <w:r w:rsidR="00555BAE" w:rsidRPr="001377F4">
        <w:t>Thesis Title:</w:t>
      </w:r>
      <w:r w:rsidR="00555BAE" w:rsidRPr="001377F4">
        <w:tab/>
      </w:r>
      <w:r>
        <w:tab/>
      </w:r>
      <w:r w:rsidRPr="001377F4">
        <w:t>Your Title Here</w:t>
      </w:r>
    </w:p>
    <w:p w:rsidR="00555BAE" w:rsidRPr="001377F4" w:rsidRDefault="00555BAE" w:rsidP="00555BAE">
      <w:pPr>
        <w:pStyle w:val="ApprovalPage"/>
        <w:jc w:val="left"/>
        <w:rPr>
          <w:szCs w:val="24"/>
        </w:rPr>
      </w:pPr>
    </w:p>
    <w:p w:rsidR="00555BAE" w:rsidRPr="001377F4" w:rsidRDefault="00555BAE" w:rsidP="00555BAE">
      <w:pPr>
        <w:pStyle w:val="ApprovalPage"/>
        <w:jc w:val="left"/>
        <w:rPr>
          <w:szCs w:val="24"/>
        </w:rPr>
      </w:pPr>
      <w:r w:rsidRPr="001377F4">
        <w:rPr>
          <w:szCs w:val="24"/>
        </w:rPr>
        <w:t xml:space="preserve">Date </w:t>
      </w:r>
      <w:r w:rsidR="001377F4">
        <w:rPr>
          <w:szCs w:val="24"/>
        </w:rPr>
        <w:t>of Oral Examination</w:t>
      </w:r>
      <w:r w:rsidR="00103AD0" w:rsidRPr="001377F4">
        <w:rPr>
          <w:szCs w:val="24"/>
        </w:rPr>
        <w:t>:</w:t>
      </w:r>
      <w:r w:rsidR="00103AD0" w:rsidRPr="001377F4">
        <w:rPr>
          <w:szCs w:val="24"/>
        </w:rPr>
        <w:tab/>
      </w:r>
      <w:r w:rsidR="00497514">
        <w:rPr>
          <w:szCs w:val="24"/>
        </w:rPr>
        <w:t>DD MMMM YYYY</w:t>
      </w:r>
    </w:p>
    <w:p w:rsidR="00555BAE" w:rsidRPr="001377F4" w:rsidRDefault="00555BAE" w:rsidP="00555BAE">
      <w:pPr>
        <w:pStyle w:val="ApprovalPage"/>
        <w:jc w:val="left"/>
        <w:rPr>
          <w:szCs w:val="24"/>
        </w:rPr>
      </w:pPr>
    </w:p>
    <w:p w:rsidR="00555BAE" w:rsidRDefault="00555BAE" w:rsidP="00497514">
      <w:pPr>
        <w:pStyle w:val="ApprovalPage"/>
        <w:jc w:val="left"/>
        <w:rPr>
          <w:szCs w:val="24"/>
        </w:rPr>
      </w:pPr>
      <w:r w:rsidRPr="001377F4">
        <w:rPr>
          <w:szCs w:val="24"/>
        </w:rPr>
        <w:t xml:space="preserve">The following individuals read and discussed the thesis </w:t>
      </w:r>
      <w:r w:rsidR="00497514">
        <w:rPr>
          <w:szCs w:val="24"/>
        </w:rPr>
        <w:t xml:space="preserve">proposal </w:t>
      </w:r>
      <w:r w:rsidRPr="001377F4">
        <w:rPr>
          <w:szCs w:val="24"/>
        </w:rPr>
        <w:t xml:space="preserve">submitted by </w:t>
      </w:r>
      <w:r w:rsidR="00497514" w:rsidRPr="001377F4">
        <w:rPr>
          <w:szCs w:val="24"/>
        </w:rPr>
        <w:t>Name of Writer</w:t>
      </w:r>
      <w:r w:rsidR="00497514">
        <w:rPr>
          <w:szCs w:val="24"/>
        </w:rPr>
        <w:t xml:space="preserve">.  They have </w:t>
      </w:r>
      <w:r w:rsidRPr="001377F4">
        <w:rPr>
          <w:szCs w:val="24"/>
        </w:rPr>
        <w:t xml:space="preserve">evaluated </w:t>
      </w:r>
      <w:r w:rsidR="00497514">
        <w:rPr>
          <w:szCs w:val="24"/>
        </w:rPr>
        <w:t xml:space="preserve">the presented thesis proposal and approve the student’s thesis proposal.  </w:t>
      </w:r>
    </w:p>
    <w:p w:rsidR="00497514" w:rsidRDefault="00497514" w:rsidP="00497514">
      <w:pPr>
        <w:pStyle w:val="ApprovalPage"/>
        <w:jc w:val="left"/>
        <w:rPr>
          <w:szCs w:val="24"/>
        </w:rPr>
      </w:pPr>
    </w:p>
    <w:p w:rsidR="00497514" w:rsidRPr="001377F4" w:rsidRDefault="00497514" w:rsidP="00497514">
      <w:pPr>
        <w:pStyle w:val="ApprovalPage"/>
        <w:jc w:val="left"/>
        <w:rPr>
          <w:szCs w:val="24"/>
        </w:rPr>
      </w:pPr>
    </w:p>
    <w:p w:rsidR="00555BAE" w:rsidRPr="001377F4" w:rsidRDefault="00555BAE" w:rsidP="00555BAE">
      <w:pPr>
        <w:pStyle w:val="ApprovalPage"/>
        <w:jc w:val="left"/>
        <w:rPr>
          <w:szCs w:val="24"/>
        </w:rPr>
      </w:pPr>
    </w:p>
    <w:p w:rsidR="00555BAE" w:rsidRPr="001377F4" w:rsidRDefault="00F2570B" w:rsidP="00497514">
      <w:pPr>
        <w:pStyle w:val="ApprovalPage"/>
        <w:pBdr>
          <w:top w:val="single" w:sz="4" w:space="1" w:color="auto"/>
        </w:pBdr>
        <w:jc w:val="left"/>
        <w:rPr>
          <w:szCs w:val="24"/>
        </w:rPr>
      </w:pPr>
      <w:r>
        <w:rPr>
          <w:szCs w:val="24"/>
        </w:rPr>
        <w:t>Supervisor</w:t>
      </w:r>
      <w:r w:rsidR="00555BAE" w:rsidRPr="001377F4">
        <w:rPr>
          <w:szCs w:val="24"/>
        </w:rPr>
        <w:t>, Ph.D.</w:t>
      </w:r>
      <w:r w:rsidR="00555BAE" w:rsidRPr="001377F4">
        <w:rPr>
          <w:szCs w:val="24"/>
        </w:rPr>
        <w:tab/>
      </w:r>
      <w:r w:rsidR="00555BAE" w:rsidRPr="001377F4">
        <w:rPr>
          <w:szCs w:val="24"/>
        </w:rPr>
        <w:tab/>
      </w:r>
      <w:r w:rsidR="00555BAE" w:rsidRPr="001377F4">
        <w:rPr>
          <w:szCs w:val="24"/>
        </w:rPr>
        <w:tab/>
        <w:t>Chair, Supervisory Committee</w:t>
      </w:r>
    </w:p>
    <w:p w:rsidR="00555BAE" w:rsidRPr="001377F4" w:rsidRDefault="00555BAE" w:rsidP="00555BAE">
      <w:pPr>
        <w:pStyle w:val="ApprovalPage"/>
        <w:jc w:val="left"/>
        <w:rPr>
          <w:szCs w:val="24"/>
        </w:rPr>
      </w:pPr>
    </w:p>
    <w:p w:rsidR="00497514" w:rsidRDefault="00497514" w:rsidP="00555BAE">
      <w:pPr>
        <w:pStyle w:val="ApprovalPage"/>
        <w:jc w:val="left"/>
        <w:rPr>
          <w:szCs w:val="24"/>
        </w:rPr>
      </w:pPr>
    </w:p>
    <w:p w:rsidR="00497514" w:rsidRDefault="00497514" w:rsidP="00555BAE">
      <w:pPr>
        <w:pStyle w:val="ApprovalPage"/>
        <w:jc w:val="left"/>
        <w:rPr>
          <w:szCs w:val="24"/>
        </w:rPr>
      </w:pPr>
    </w:p>
    <w:p w:rsidR="00555BAE" w:rsidRPr="001377F4" w:rsidRDefault="00F2570B" w:rsidP="00497514">
      <w:pPr>
        <w:pStyle w:val="ApprovalPage"/>
        <w:pBdr>
          <w:top w:val="single" w:sz="4" w:space="1" w:color="auto"/>
        </w:pBdr>
        <w:jc w:val="left"/>
        <w:rPr>
          <w:szCs w:val="24"/>
        </w:rPr>
      </w:pPr>
      <w:r>
        <w:rPr>
          <w:szCs w:val="24"/>
        </w:rPr>
        <w:t>Member One</w:t>
      </w:r>
      <w:r w:rsidR="00555BAE" w:rsidRPr="001377F4">
        <w:rPr>
          <w:szCs w:val="24"/>
        </w:rPr>
        <w:t>, Ph.D.</w:t>
      </w:r>
      <w:r w:rsidR="00555BAE" w:rsidRPr="001377F4">
        <w:rPr>
          <w:szCs w:val="24"/>
        </w:rPr>
        <w:tab/>
      </w:r>
      <w:r w:rsidR="00555BAE" w:rsidRPr="001377F4">
        <w:rPr>
          <w:szCs w:val="24"/>
        </w:rPr>
        <w:tab/>
      </w:r>
      <w:r w:rsidR="00555BAE" w:rsidRPr="001377F4">
        <w:rPr>
          <w:szCs w:val="24"/>
        </w:rPr>
        <w:tab/>
        <w:t>Member, Supervisory Committee</w:t>
      </w:r>
    </w:p>
    <w:p w:rsidR="00555BAE" w:rsidRPr="001377F4" w:rsidRDefault="00555BAE" w:rsidP="00555BAE">
      <w:pPr>
        <w:pStyle w:val="ApprovalPage"/>
        <w:jc w:val="left"/>
        <w:rPr>
          <w:szCs w:val="24"/>
        </w:rPr>
      </w:pPr>
    </w:p>
    <w:p w:rsidR="00497514" w:rsidRDefault="00497514" w:rsidP="00555BAE">
      <w:pPr>
        <w:pStyle w:val="ApprovalPage"/>
        <w:jc w:val="left"/>
        <w:rPr>
          <w:szCs w:val="24"/>
        </w:rPr>
      </w:pPr>
    </w:p>
    <w:p w:rsidR="00497514" w:rsidRDefault="00497514" w:rsidP="00555BAE">
      <w:pPr>
        <w:pStyle w:val="ApprovalPage"/>
        <w:jc w:val="left"/>
        <w:rPr>
          <w:szCs w:val="24"/>
        </w:rPr>
      </w:pPr>
    </w:p>
    <w:p w:rsidR="00555BAE" w:rsidRPr="001377F4" w:rsidRDefault="00F2570B" w:rsidP="00497514">
      <w:pPr>
        <w:pStyle w:val="ApprovalPage"/>
        <w:pBdr>
          <w:top w:val="single" w:sz="4" w:space="1" w:color="auto"/>
        </w:pBdr>
        <w:jc w:val="left"/>
        <w:rPr>
          <w:szCs w:val="24"/>
        </w:rPr>
      </w:pPr>
      <w:r>
        <w:rPr>
          <w:szCs w:val="24"/>
        </w:rPr>
        <w:t>Member Two</w:t>
      </w:r>
      <w:r w:rsidR="00555BAE" w:rsidRPr="001377F4">
        <w:rPr>
          <w:szCs w:val="24"/>
        </w:rPr>
        <w:t>, Ph.D.</w:t>
      </w:r>
      <w:r w:rsidR="00555BAE" w:rsidRPr="001377F4">
        <w:rPr>
          <w:szCs w:val="24"/>
        </w:rPr>
        <w:tab/>
      </w:r>
      <w:r w:rsidR="00555BAE" w:rsidRPr="001377F4">
        <w:rPr>
          <w:szCs w:val="24"/>
        </w:rPr>
        <w:tab/>
      </w:r>
      <w:r w:rsidR="00555BAE" w:rsidRPr="001377F4">
        <w:rPr>
          <w:szCs w:val="24"/>
        </w:rPr>
        <w:tab/>
        <w:t>Member, Supervisory Committee</w:t>
      </w:r>
    </w:p>
    <w:p w:rsidR="00555BAE" w:rsidRPr="001377F4" w:rsidRDefault="00555BAE" w:rsidP="00555BAE">
      <w:pPr>
        <w:pStyle w:val="ApprovalPage"/>
        <w:rPr>
          <w:szCs w:val="24"/>
        </w:rPr>
      </w:pPr>
    </w:p>
    <w:p w:rsidR="00497514" w:rsidRDefault="00497514" w:rsidP="00CF08AE">
      <w:pPr>
        <w:pStyle w:val="ApprovalPage"/>
        <w:jc w:val="both"/>
        <w:rPr>
          <w:szCs w:val="24"/>
        </w:rPr>
      </w:pPr>
    </w:p>
    <w:p w:rsidR="00497514" w:rsidRDefault="00497514" w:rsidP="00CF08AE">
      <w:pPr>
        <w:pStyle w:val="ApprovalPage"/>
        <w:jc w:val="both"/>
        <w:rPr>
          <w:szCs w:val="24"/>
        </w:rPr>
      </w:pPr>
    </w:p>
    <w:p w:rsidR="00555BAE" w:rsidRPr="001377F4" w:rsidRDefault="00555BAE" w:rsidP="00CF08AE">
      <w:pPr>
        <w:pStyle w:val="ApprovalPage"/>
        <w:jc w:val="both"/>
        <w:rPr>
          <w:szCs w:val="24"/>
        </w:rPr>
      </w:pPr>
      <w:r w:rsidRPr="001377F4">
        <w:rPr>
          <w:szCs w:val="24"/>
        </w:rPr>
        <w:t xml:space="preserve">The final reading approval of the thesis </w:t>
      </w:r>
      <w:r w:rsidR="00497514">
        <w:rPr>
          <w:szCs w:val="24"/>
        </w:rPr>
        <w:t xml:space="preserve">proposal </w:t>
      </w:r>
      <w:r w:rsidRPr="001377F4">
        <w:rPr>
          <w:szCs w:val="24"/>
        </w:rPr>
        <w:t xml:space="preserve">was granted by </w:t>
      </w:r>
      <w:r w:rsidR="00F2570B">
        <w:rPr>
          <w:szCs w:val="24"/>
        </w:rPr>
        <w:t>Supervisor</w:t>
      </w:r>
      <w:r w:rsidRPr="001377F4">
        <w:rPr>
          <w:szCs w:val="24"/>
        </w:rPr>
        <w:t xml:space="preserve">, Ph.D., Chair of the Supervisory Committee.  </w:t>
      </w:r>
    </w:p>
    <w:p w:rsidR="00CF08AE" w:rsidRPr="001377F4" w:rsidRDefault="00CF08AE" w:rsidP="00555BAE">
      <w:pPr>
        <w:pStyle w:val="ApprovalPage"/>
        <w:jc w:val="left"/>
        <w:rPr>
          <w:szCs w:val="24"/>
        </w:rPr>
      </w:pPr>
    </w:p>
    <w:p w:rsidR="00CF08AE" w:rsidRPr="001377F4" w:rsidRDefault="00CF08AE" w:rsidP="00555BAE">
      <w:pPr>
        <w:pStyle w:val="ApprovalPage"/>
        <w:jc w:val="left"/>
        <w:rPr>
          <w:szCs w:val="24"/>
        </w:rPr>
        <w:sectPr w:rsidR="00CF08AE" w:rsidRPr="001377F4" w:rsidSect="001F4367">
          <w:pgSz w:w="12240" w:h="15840" w:code="1"/>
          <w:pgMar w:top="1440" w:right="1440" w:bottom="1440" w:left="2160" w:header="720" w:footer="720" w:gutter="0"/>
          <w:pgNumType w:fmt="lowerRoman" w:start="1"/>
          <w:cols w:space="720"/>
          <w:titlePg/>
          <w:docGrid w:linePitch="360"/>
        </w:sectPr>
      </w:pPr>
    </w:p>
    <w:p w:rsidR="000148E7" w:rsidRPr="001377F4" w:rsidRDefault="00FA0F99" w:rsidP="00693C22">
      <w:pPr>
        <w:pStyle w:val="Heading1"/>
      </w:pPr>
      <w:bookmarkStart w:id="10" w:name="_Toc295225586"/>
      <w:bookmarkStart w:id="11" w:name="_Toc295311428"/>
      <w:bookmarkStart w:id="12" w:name="_Toc295311463"/>
      <w:bookmarkStart w:id="13" w:name="_Toc295312649"/>
      <w:bookmarkStart w:id="14" w:name="_Toc295312812"/>
      <w:bookmarkStart w:id="15" w:name="_Toc295312839"/>
      <w:bookmarkStart w:id="16" w:name="_Toc295313171"/>
      <w:bookmarkStart w:id="17" w:name="_Toc295393946"/>
      <w:bookmarkStart w:id="18" w:name="_Toc296429474"/>
      <w:bookmarkStart w:id="19" w:name="_Toc428263452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1377F4">
        <w:lastRenderedPageBreak/>
        <w:t>ABSTRACT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5D7978" w:rsidRPr="001377F4" w:rsidRDefault="00F1548D" w:rsidP="00943F25">
      <w:r>
        <w:t>Abstract content written here</w:t>
      </w:r>
    </w:p>
    <w:p w:rsidR="005D7978" w:rsidRPr="001377F4" w:rsidRDefault="00B3728E" w:rsidP="00640917">
      <w:pPr>
        <w:pStyle w:val="TableofContents"/>
      </w:pPr>
      <w:r w:rsidRPr="001377F4">
        <w:t>TABLE OF CONTENTS</w:t>
      </w:r>
    </w:p>
    <w:p w:rsidR="00F2570B" w:rsidRDefault="0062066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1377F4">
        <w:fldChar w:fldCharType="begin"/>
      </w:r>
      <w:r w:rsidRPr="001377F4">
        <w:instrText xml:space="preserve"> TOC \h \z \t "Heading 1,1,Heading 2,2,Heading 3,3" </w:instrText>
      </w:r>
      <w:r w:rsidRPr="001377F4">
        <w:fldChar w:fldCharType="separate"/>
      </w:r>
      <w:hyperlink w:anchor="_Toc428263452" w:history="1">
        <w:r w:rsidR="00F2570B" w:rsidRPr="00E93ACD">
          <w:rPr>
            <w:rStyle w:val="Hyperlink"/>
          </w:rPr>
          <w:t>ABSTRACT</w:t>
        </w:r>
        <w:r w:rsidR="00F2570B">
          <w:rPr>
            <w:webHidden/>
          </w:rPr>
          <w:tab/>
        </w:r>
        <w:r w:rsidR="00F2570B">
          <w:rPr>
            <w:webHidden/>
          </w:rPr>
          <w:fldChar w:fldCharType="begin"/>
        </w:r>
        <w:r w:rsidR="00F2570B">
          <w:rPr>
            <w:webHidden/>
          </w:rPr>
          <w:instrText xml:space="preserve"> PAGEREF _Toc428263452 \h </w:instrText>
        </w:r>
        <w:r w:rsidR="00F2570B">
          <w:rPr>
            <w:webHidden/>
          </w:rPr>
        </w:r>
        <w:r w:rsidR="00F2570B">
          <w:rPr>
            <w:webHidden/>
          </w:rPr>
          <w:fldChar w:fldCharType="separate"/>
        </w:r>
        <w:r w:rsidR="00F2570B">
          <w:rPr>
            <w:webHidden/>
          </w:rPr>
          <w:t>iv</w:t>
        </w:r>
        <w:r w:rsidR="00F2570B">
          <w:rPr>
            <w:webHidden/>
          </w:rPr>
          <w:fldChar w:fldCharType="end"/>
        </w:r>
      </w:hyperlink>
    </w:p>
    <w:p w:rsidR="00F2570B" w:rsidRDefault="00F257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53" w:history="1">
        <w:r w:rsidRPr="00E93ACD">
          <w:rPr>
            <w:rStyle w:val="Hyperlink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54" w:history="1">
        <w:r w:rsidRPr="00E93ACD">
          <w:rPr>
            <w:rStyle w:val="Hyperlink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55" w:history="1">
        <w:r w:rsidRPr="00E93ACD">
          <w:rPr>
            <w:rStyle w:val="Hyperlink"/>
          </w:rPr>
          <w:t>LIST OF PICTURES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viii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56" w:history="1">
        <w:r w:rsidRPr="00E93ACD">
          <w:rPr>
            <w:rStyle w:val="Hyperlink"/>
          </w:rPr>
          <w:t>LIST OF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ix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57" w:history="1">
        <w:r w:rsidRPr="00E93ACD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58" w:history="1">
        <w:r w:rsidRPr="00E93ACD">
          <w:rPr>
            <w:rStyle w:val="Hyperlink"/>
          </w:rPr>
          <w:t>Concept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59" w:history="1">
        <w:r w:rsidRPr="00E93ACD">
          <w:rPr>
            <w:rStyle w:val="Hyperlink"/>
          </w:rPr>
          <w:t>Overview of Proposal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60" w:history="1">
        <w:r w:rsidRPr="00E93ACD">
          <w:rPr>
            <w:rStyle w:val="Hyperlink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61" w:history="1">
        <w:r w:rsidRPr="00E93ACD">
          <w:rPr>
            <w:rStyle w:val="Hyperlink"/>
          </w:rPr>
          <w:t>Heading 2 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62" w:history="1">
        <w:r w:rsidRPr="00E93ACD">
          <w:rPr>
            <w:rStyle w:val="Hyperlink"/>
          </w:rPr>
          <w:t>Heading 3 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63" w:history="1">
        <w:r w:rsidRPr="00E93ACD">
          <w:rPr>
            <w:rStyle w:val="Hyperlink"/>
          </w:rPr>
          <w:t>RESEARCH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64" w:history="1">
        <w:r w:rsidRPr="00E93ACD">
          <w:rPr>
            <w:rStyle w:val="Hyperlink"/>
          </w:rPr>
          <w:t>COMPLETED 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65" w:history="1">
        <w:r w:rsidRPr="00E93ACD">
          <w:rPr>
            <w:rStyle w:val="Hyperlink"/>
          </w:rPr>
          <w:t>PLANNED RESEARCH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2570B" w:rsidRDefault="00F2570B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28263466" w:history="1">
        <w:r w:rsidRPr="00E93ACD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_Toc428263466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A0927" w:rsidRPr="001377F4" w:rsidRDefault="00620664" w:rsidP="00F1548D">
      <w:pPr>
        <w:pStyle w:val="TOC2"/>
        <w:sectPr w:rsidR="004A0927" w:rsidRPr="001377F4" w:rsidSect="00AE5793">
          <w:footerReference w:type="default" r:id="rId9"/>
          <w:pgSz w:w="12240" w:h="15840" w:code="1"/>
          <w:pgMar w:top="1440" w:right="1440" w:bottom="1440" w:left="2160" w:header="720" w:footer="720" w:gutter="0"/>
          <w:pgNumType w:fmt="lowerRoman" w:start="4"/>
          <w:cols w:space="720"/>
          <w:docGrid w:linePitch="360"/>
        </w:sectPr>
      </w:pPr>
      <w:r w:rsidRPr="001377F4">
        <w:fldChar w:fldCharType="end"/>
      </w:r>
    </w:p>
    <w:p w:rsidR="000F7512" w:rsidRPr="001377F4" w:rsidRDefault="00FA0F99" w:rsidP="00693C22">
      <w:pPr>
        <w:pStyle w:val="Heading1"/>
      </w:pPr>
      <w:bookmarkStart w:id="20" w:name="_Toc295225587"/>
      <w:bookmarkStart w:id="21" w:name="_Toc295311429"/>
      <w:bookmarkStart w:id="22" w:name="_Toc295311464"/>
      <w:bookmarkStart w:id="23" w:name="_Toc295312650"/>
      <w:bookmarkStart w:id="24" w:name="_Toc295312813"/>
      <w:bookmarkStart w:id="25" w:name="_Toc295312840"/>
      <w:bookmarkStart w:id="26" w:name="_Toc295313172"/>
      <w:bookmarkStart w:id="27" w:name="_Toc295393947"/>
      <w:bookmarkStart w:id="28" w:name="_Toc296429475"/>
      <w:bookmarkStart w:id="29" w:name="_Toc428263453"/>
      <w:r w:rsidRPr="001377F4">
        <w:t>LIST OF TABLES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336EAD" w:rsidRPr="001377F4" w:rsidRDefault="0057748E" w:rsidP="00336EAD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r w:rsidRPr="001377F4">
        <w:fldChar w:fldCharType="begin"/>
      </w:r>
      <w:r w:rsidRPr="001377F4">
        <w:instrText xml:space="preserve"> TOC \h \z \t "Table Caption" \c </w:instrText>
      </w:r>
      <w:r w:rsidRPr="001377F4">
        <w:fldChar w:fldCharType="separate"/>
      </w:r>
      <w:hyperlink w:anchor="_Toc399228621" w:history="1">
        <w:r w:rsidR="00336EAD" w:rsidRPr="001377F4">
          <w:rPr>
            <w:rStyle w:val="Hyperlink"/>
            <w:noProof/>
          </w:rPr>
          <w:t>Table 1.1</w:t>
        </w:r>
        <w:r w:rsidR="00336EAD" w:rsidRPr="001377F4">
          <w:rPr>
            <w:rFonts w:eastAsiaTheme="minorEastAsia"/>
            <w:noProof/>
          </w:rPr>
          <w:tab/>
        </w:r>
        <w:r w:rsidR="00336EAD" w:rsidRPr="001377F4">
          <w:rPr>
            <w:rStyle w:val="Hyperlink"/>
            <w:noProof/>
          </w:rPr>
          <w:t>An Empty Table as Example</w:t>
        </w:r>
        <w:r w:rsidR="00336EAD" w:rsidRPr="001377F4">
          <w:rPr>
            <w:noProof/>
            <w:webHidden/>
          </w:rPr>
          <w:tab/>
        </w:r>
        <w:r w:rsidR="00336EAD" w:rsidRPr="001377F4">
          <w:rPr>
            <w:noProof/>
            <w:webHidden/>
          </w:rPr>
          <w:fldChar w:fldCharType="begin"/>
        </w:r>
        <w:r w:rsidR="00336EAD" w:rsidRPr="001377F4">
          <w:rPr>
            <w:noProof/>
            <w:webHidden/>
          </w:rPr>
          <w:instrText xml:space="preserve"> PAGEREF _Toc399228621 \h </w:instrText>
        </w:r>
        <w:r w:rsidR="00336EAD" w:rsidRPr="001377F4">
          <w:rPr>
            <w:noProof/>
            <w:webHidden/>
          </w:rPr>
        </w:r>
        <w:r w:rsidR="00336EAD" w:rsidRPr="001377F4">
          <w:rPr>
            <w:noProof/>
            <w:webHidden/>
          </w:rPr>
          <w:fldChar w:fldCharType="separate"/>
        </w:r>
        <w:r w:rsidR="001377F4" w:rsidRPr="001377F4">
          <w:rPr>
            <w:noProof/>
            <w:webHidden/>
          </w:rPr>
          <w:t>4</w:t>
        </w:r>
        <w:r w:rsidR="00336EAD" w:rsidRPr="001377F4">
          <w:rPr>
            <w:noProof/>
            <w:webHidden/>
          </w:rPr>
          <w:fldChar w:fldCharType="end"/>
        </w:r>
      </w:hyperlink>
    </w:p>
    <w:p w:rsidR="00336EAD" w:rsidRPr="001377F4" w:rsidRDefault="005509CA" w:rsidP="00336EAD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hyperlink w:anchor="_Toc399228622" w:history="1">
        <w:r w:rsidR="00336EAD" w:rsidRPr="001377F4">
          <w:rPr>
            <w:rStyle w:val="Hyperlink"/>
            <w:noProof/>
          </w:rPr>
          <w:t>Table A.1</w:t>
        </w:r>
        <w:r w:rsidR="00336EAD" w:rsidRPr="001377F4">
          <w:rPr>
            <w:rFonts w:eastAsiaTheme="minorEastAsia"/>
            <w:noProof/>
          </w:rPr>
          <w:tab/>
        </w:r>
        <w:r w:rsidR="00336EAD" w:rsidRPr="001377F4">
          <w:rPr>
            <w:rStyle w:val="Hyperlink"/>
            <w:noProof/>
          </w:rPr>
          <w:t>Yet Another Wondrously Amazing Table Example</w:t>
        </w:r>
        <w:r w:rsidR="00336EAD" w:rsidRPr="001377F4">
          <w:rPr>
            <w:noProof/>
            <w:webHidden/>
          </w:rPr>
          <w:tab/>
        </w:r>
        <w:r w:rsidR="00336EAD" w:rsidRPr="001377F4">
          <w:rPr>
            <w:noProof/>
            <w:webHidden/>
          </w:rPr>
          <w:fldChar w:fldCharType="begin"/>
        </w:r>
        <w:r w:rsidR="00336EAD" w:rsidRPr="001377F4">
          <w:rPr>
            <w:noProof/>
            <w:webHidden/>
          </w:rPr>
          <w:instrText xml:space="preserve"> PAGEREF _Toc399228622 \h </w:instrText>
        </w:r>
        <w:r w:rsidR="00336EAD" w:rsidRPr="001377F4">
          <w:rPr>
            <w:noProof/>
            <w:webHidden/>
          </w:rPr>
        </w:r>
        <w:r w:rsidR="00336EAD" w:rsidRPr="001377F4">
          <w:rPr>
            <w:noProof/>
            <w:webHidden/>
          </w:rPr>
          <w:fldChar w:fldCharType="separate"/>
        </w:r>
        <w:r w:rsidR="001377F4" w:rsidRPr="001377F4">
          <w:rPr>
            <w:noProof/>
            <w:webHidden/>
          </w:rPr>
          <w:t>4</w:t>
        </w:r>
        <w:r w:rsidR="00336EAD" w:rsidRPr="001377F4">
          <w:rPr>
            <w:noProof/>
            <w:webHidden/>
          </w:rPr>
          <w:fldChar w:fldCharType="end"/>
        </w:r>
      </w:hyperlink>
    </w:p>
    <w:p w:rsidR="004A0927" w:rsidRPr="001377F4" w:rsidRDefault="0057748E" w:rsidP="0057748E">
      <w:pPr>
        <w:pStyle w:val="TableofFigures"/>
      </w:pPr>
      <w:r w:rsidRPr="001377F4">
        <w:fldChar w:fldCharType="end"/>
      </w:r>
    </w:p>
    <w:p w:rsidR="004A0927" w:rsidRPr="001377F4" w:rsidRDefault="004A0927" w:rsidP="004A0927">
      <w:pPr>
        <w:ind w:firstLine="0"/>
      </w:pPr>
    </w:p>
    <w:p w:rsidR="004A0927" w:rsidRPr="001377F4" w:rsidRDefault="004A0927" w:rsidP="0057748E">
      <w:pPr>
        <w:pStyle w:val="TableofFigures"/>
        <w:sectPr w:rsidR="004A0927" w:rsidRPr="001377F4" w:rsidSect="004A0927">
          <w:pgSz w:w="12240" w:h="15840" w:code="1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:rsidR="000F7512" w:rsidRPr="001377F4" w:rsidRDefault="00FA0F99" w:rsidP="00693C22">
      <w:pPr>
        <w:pStyle w:val="Heading1"/>
      </w:pPr>
      <w:bookmarkStart w:id="30" w:name="_Toc295225588"/>
      <w:bookmarkStart w:id="31" w:name="_Toc295311430"/>
      <w:bookmarkStart w:id="32" w:name="_Toc295311465"/>
      <w:bookmarkStart w:id="33" w:name="_Toc295312651"/>
      <w:bookmarkStart w:id="34" w:name="_Toc295312814"/>
      <w:bookmarkStart w:id="35" w:name="_Toc295312841"/>
      <w:bookmarkStart w:id="36" w:name="_Toc295313173"/>
      <w:bookmarkStart w:id="37" w:name="_Toc295393948"/>
      <w:bookmarkStart w:id="38" w:name="_Toc296429476"/>
      <w:bookmarkStart w:id="39" w:name="_Toc428263454"/>
      <w:r w:rsidRPr="001377F4">
        <w:t>LIST OF FIGURES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336EAD" w:rsidRPr="001377F4" w:rsidRDefault="0057748E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r w:rsidRPr="001377F4">
        <w:fldChar w:fldCharType="begin"/>
      </w:r>
      <w:r w:rsidRPr="001377F4">
        <w:instrText xml:space="preserve"> TOC \h \z \t "Figure Caption" \c </w:instrText>
      </w:r>
      <w:r w:rsidRPr="001377F4">
        <w:fldChar w:fldCharType="separate"/>
      </w:r>
      <w:hyperlink w:anchor="_Toc399228623" w:history="1">
        <w:r w:rsidR="00336EAD" w:rsidRPr="001377F4">
          <w:rPr>
            <w:rStyle w:val="Hyperlink"/>
            <w:noProof/>
          </w:rPr>
          <w:t>Figure 1.</w:t>
        </w:r>
        <w:r w:rsidR="00336EAD" w:rsidRPr="001377F4">
          <w:rPr>
            <w:rFonts w:eastAsiaTheme="minorEastAsia"/>
            <w:noProof/>
          </w:rPr>
          <w:tab/>
        </w:r>
        <w:r w:rsidR="00336EAD" w:rsidRPr="001377F4">
          <w:rPr>
            <w:rStyle w:val="Hyperlink"/>
            <w:noProof/>
          </w:rPr>
          <w:t>Graphic of a Cow Taken from Clipart</w:t>
        </w:r>
        <w:r w:rsidR="00336EAD" w:rsidRPr="001377F4">
          <w:rPr>
            <w:noProof/>
            <w:webHidden/>
          </w:rPr>
          <w:tab/>
        </w:r>
        <w:r w:rsidR="00336EAD" w:rsidRPr="001377F4">
          <w:rPr>
            <w:noProof/>
            <w:webHidden/>
          </w:rPr>
          <w:fldChar w:fldCharType="begin"/>
        </w:r>
        <w:r w:rsidR="00336EAD" w:rsidRPr="001377F4">
          <w:rPr>
            <w:noProof/>
            <w:webHidden/>
          </w:rPr>
          <w:instrText xml:space="preserve"> PAGEREF _Toc399228623 \h </w:instrText>
        </w:r>
        <w:r w:rsidR="00336EAD" w:rsidRPr="001377F4">
          <w:rPr>
            <w:noProof/>
            <w:webHidden/>
          </w:rPr>
        </w:r>
        <w:r w:rsidR="00336EAD" w:rsidRPr="001377F4">
          <w:rPr>
            <w:noProof/>
            <w:webHidden/>
          </w:rPr>
          <w:fldChar w:fldCharType="separate"/>
        </w:r>
        <w:r w:rsidR="001377F4" w:rsidRPr="001377F4">
          <w:rPr>
            <w:noProof/>
            <w:webHidden/>
          </w:rPr>
          <w:t>4</w:t>
        </w:r>
        <w:r w:rsidR="00336EAD" w:rsidRPr="001377F4">
          <w:rPr>
            <w:noProof/>
            <w:webHidden/>
          </w:rPr>
          <w:fldChar w:fldCharType="end"/>
        </w:r>
      </w:hyperlink>
    </w:p>
    <w:p w:rsidR="00A93557" w:rsidRPr="001377F4" w:rsidRDefault="0057748E">
      <w:pPr>
        <w:pStyle w:val="TableofFigures"/>
        <w:tabs>
          <w:tab w:val="right" w:leader="dot" w:pos="8630"/>
        </w:tabs>
      </w:pPr>
      <w:r w:rsidRPr="001377F4">
        <w:fldChar w:fldCharType="end"/>
      </w:r>
    </w:p>
    <w:p w:rsidR="004A0927" w:rsidRPr="001377F4" w:rsidRDefault="004A0927" w:rsidP="004A0927">
      <w:pPr>
        <w:ind w:firstLine="0"/>
      </w:pPr>
    </w:p>
    <w:p w:rsidR="004A0927" w:rsidRPr="001377F4" w:rsidRDefault="004A0927" w:rsidP="004A0927">
      <w:pPr>
        <w:ind w:firstLine="0"/>
        <w:sectPr w:rsidR="004A0927" w:rsidRPr="001377F4" w:rsidSect="004A0927">
          <w:pgSz w:w="12240" w:h="15840" w:code="1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:rsidR="00A93557" w:rsidRPr="001377F4" w:rsidRDefault="00A93557" w:rsidP="00A93557">
      <w:pPr>
        <w:pStyle w:val="Heading1"/>
      </w:pPr>
      <w:bookmarkStart w:id="40" w:name="_Toc428263455"/>
      <w:r w:rsidRPr="001377F4">
        <w:t xml:space="preserve">LIST OF </w:t>
      </w:r>
      <w:r w:rsidR="00FD20DC" w:rsidRPr="001377F4">
        <w:t>PICTURES</w:t>
      </w:r>
      <w:bookmarkEnd w:id="40"/>
    </w:p>
    <w:p w:rsidR="005A6BE5" w:rsidRPr="001377F4" w:rsidRDefault="00336EAD">
      <w:pPr>
        <w:pStyle w:val="TableofFigures"/>
        <w:tabs>
          <w:tab w:val="right" w:leader="dot" w:pos="8630"/>
        </w:tabs>
        <w:rPr>
          <w:rFonts w:eastAsiaTheme="minorEastAsia"/>
          <w:noProof/>
        </w:rPr>
      </w:pPr>
      <w:r w:rsidRPr="001377F4">
        <w:fldChar w:fldCharType="begin"/>
      </w:r>
      <w:r w:rsidRPr="001377F4">
        <w:instrText xml:space="preserve"> TOC \h \z \t "Figure Caption" \c </w:instrText>
      </w:r>
      <w:r w:rsidRPr="001377F4">
        <w:fldChar w:fldCharType="separate"/>
      </w:r>
      <w:hyperlink w:anchor="_Toc403470764" w:history="1">
        <w:r w:rsidR="005A6BE5" w:rsidRPr="001377F4">
          <w:rPr>
            <w:rStyle w:val="Hyperlink"/>
            <w:noProof/>
          </w:rPr>
          <w:t>Picture 1.</w:t>
        </w:r>
        <w:r w:rsidR="005A6BE5" w:rsidRPr="001377F4">
          <w:rPr>
            <w:rFonts w:eastAsiaTheme="minorEastAsia"/>
            <w:noProof/>
          </w:rPr>
          <w:tab/>
        </w:r>
        <w:r w:rsidR="005A6BE5" w:rsidRPr="001377F4">
          <w:rPr>
            <w:rStyle w:val="Hyperlink"/>
            <w:noProof/>
          </w:rPr>
          <w:t>Example Picture Taken from Clipart</w:t>
        </w:r>
        <w:r w:rsidR="005A6BE5" w:rsidRPr="001377F4">
          <w:rPr>
            <w:noProof/>
            <w:webHidden/>
          </w:rPr>
          <w:tab/>
        </w:r>
        <w:r w:rsidR="005A6BE5" w:rsidRPr="001377F4">
          <w:rPr>
            <w:noProof/>
            <w:webHidden/>
          </w:rPr>
          <w:fldChar w:fldCharType="begin"/>
        </w:r>
        <w:r w:rsidR="005A6BE5" w:rsidRPr="001377F4">
          <w:rPr>
            <w:noProof/>
            <w:webHidden/>
          </w:rPr>
          <w:instrText xml:space="preserve"> PAGEREF _Toc403470764 \h </w:instrText>
        </w:r>
        <w:r w:rsidR="005A6BE5" w:rsidRPr="001377F4">
          <w:rPr>
            <w:noProof/>
            <w:webHidden/>
          </w:rPr>
        </w:r>
        <w:r w:rsidR="005A6BE5" w:rsidRPr="001377F4">
          <w:rPr>
            <w:noProof/>
            <w:webHidden/>
          </w:rPr>
          <w:fldChar w:fldCharType="separate"/>
        </w:r>
        <w:r w:rsidR="001377F4" w:rsidRPr="001377F4">
          <w:rPr>
            <w:noProof/>
            <w:webHidden/>
          </w:rPr>
          <w:t>4</w:t>
        </w:r>
        <w:r w:rsidR="005A6BE5" w:rsidRPr="001377F4">
          <w:rPr>
            <w:noProof/>
            <w:webHidden/>
          </w:rPr>
          <w:fldChar w:fldCharType="end"/>
        </w:r>
      </w:hyperlink>
    </w:p>
    <w:p w:rsidR="000F7512" w:rsidRPr="001377F4" w:rsidRDefault="00336EAD" w:rsidP="00B677FD">
      <w:pPr>
        <w:tabs>
          <w:tab w:val="left" w:pos="720"/>
          <w:tab w:val="left" w:pos="1440"/>
          <w:tab w:val="left" w:leader="dot" w:pos="8640"/>
        </w:tabs>
        <w:ind w:firstLine="0"/>
      </w:pPr>
      <w:r w:rsidRPr="001377F4">
        <w:fldChar w:fldCharType="end"/>
      </w:r>
    </w:p>
    <w:p w:rsidR="004A0927" w:rsidRPr="001377F4" w:rsidRDefault="004A0927" w:rsidP="00B677FD">
      <w:pPr>
        <w:tabs>
          <w:tab w:val="left" w:pos="720"/>
          <w:tab w:val="left" w:pos="1440"/>
          <w:tab w:val="left" w:leader="dot" w:pos="8640"/>
        </w:tabs>
        <w:ind w:firstLine="0"/>
      </w:pPr>
    </w:p>
    <w:p w:rsidR="004A0927" w:rsidRPr="001377F4" w:rsidRDefault="004A0927" w:rsidP="004A0927">
      <w:pPr>
        <w:ind w:firstLine="0"/>
        <w:sectPr w:rsidR="004A0927" w:rsidRPr="001377F4" w:rsidSect="004A0927">
          <w:pgSz w:w="12240" w:h="15840" w:code="1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:rsidR="00B677FD" w:rsidRPr="001377F4" w:rsidRDefault="00B677FD" w:rsidP="00B677FD">
      <w:pPr>
        <w:pStyle w:val="Heading1"/>
      </w:pPr>
      <w:bookmarkStart w:id="41" w:name="_Toc428263456"/>
      <w:r w:rsidRPr="001377F4">
        <w:t>LIST OF ABBREVIATIONS</w:t>
      </w:r>
      <w:bookmarkEnd w:id="41"/>
    </w:p>
    <w:p w:rsidR="00B677FD" w:rsidRPr="001377F4" w:rsidRDefault="00B677FD" w:rsidP="00B677FD">
      <w:pPr>
        <w:ind w:firstLine="0"/>
      </w:pPr>
      <w:r w:rsidRPr="001377F4">
        <w:t>BSU</w:t>
      </w:r>
      <w:r w:rsidRPr="001377F4">
        <w:tab/>
      </w:r>
      <w:r w:rsidRPr="001377F4">
        <w:tab/>
      </w:r>
      <w:r w:rsidRPr="001377F4">
        <w:tab/>
        <w:t>Boise State University</w:t>
      </w:r>
    </w:p>
    <w:p w:rsidR="00B677FD" w:rsidRPr="001377F4" w:rsidRDefault="00B14537" w:rsidP="00B677FD">
      <w:pPr>
        <w:ind w:firstLine="0"/>
      </w:pPr>
      <w:r w:rsidRPr="001377F4">
        <w:t>GC</w:t>
      </w:r>
      <w:r w:rsidRPr="001377F4">
        <w:tab/>
      </w:r>
      <w:r w:rsidR="00B677FD" w:rsidRPr="001377F4">
        <w:tab/>
      </w:r>
      <w:r w:rsidR="00B677FD" w:rsidRPr="001377F4">
        <w:tab/>
        <w:t>Graduate College</w:t>
      </w:r>
    </w:p>
    <w:p w:rsidR="00B677FD" w:rsidRPr="001377F4" w:rsidRDefault="00B677FD" w:rsidP="00B677FD">
      <w:pPr>
        <w:ind w:firstLine="0"/>
      </w:pPr>
      <w:r w:rsidRPr="001377F4">
        <w:t>TDC</w:t>
      </w:r>
      <w:r w:rsidRPr="001377F4">
        <w:tab/>
      </w:r>
      <w:r w:rsidRPr="001377F4">
        <w:tab/>
      </w:r>
      <w:r w:rsidRPr="001377F4">
        <w:tab/>
        <w:t>Thesis and Dissertation Coordinator</w:t>
      </w:r>
    </w:p>
    <w:p w:rsidR="00B677FD" w:rsidRPr="001377F4" w:rsidRDefault="00B677FD" w:rsidP="00B677FD">
      <w:pPr>
        <w:ind w:firstLine="0"/>
      </w:pPr>
      <w:r w:rsidRPr="001377F4">
        <w:t>AEAFUIGCTDT</w:t>
      </w:r>
      <w:r w:rsidRPr="001377F4">
        <w:tab/>
        <w:t>An Example Abbreviation for Use in the Graduate College Thesis</w:t>
      </w:r>
      <w:r w:rsidRPr="001377F4">
        <w:br/>
      </w:r>
      <w:r w:rsidRPr="001377F4">
        <w:tab/>
      </w:r>
      <w:r w:rsidRPr="001377F4">
        <w:tab/>
      </w:r>
      <w:r w:rsidRPr="001377F4">
        <w:tab/>
        <w:t>and Dissertation Template</w:t>
      </w:r>
    </w:p>
    <w:p w:rsidR="004A0927" w:rsidRPr="001377F4" w:rsidRDefault="004A0927" w:rsidP="00B677FD">
      <w:pPr>
        <w:ind w:firstLine="0"/>
      </w:pPr>
    </w:p>
    <w:p w:rsidR="004A0927" w:rsidRPr="001377F4" w:rsidRDefault="004A0927" w:rsidP="00B677FD">
      <w:pPr>
        <w:ind w:firstLine="0"/>
      </w:pPr>
    </w:p>
    <w:p w:rsidR="004A0927" w:rsidRPr="001377F4" w:rsidRDefault="004A0927" w:rsidP="00B677FD">
      <w:pPr>
        <w:ind w:firstLine="0"/>
        <w:sectPr w:rsidR="004A0927" w:rsidRPr="001377F4" w:rsidSect="004A0927">
          <w:pgSz w:w="12240" w:h="15840" w:code="1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:rsidR="000F7512" w:rsidRPr="001377F4" w:rsidRDefault="00F1548D" w:rsidP="00D802C5">
      <w:pPr>
        <w:pStyle w:val="Heading1"/>
      </w:pPr>
      <w:bookmarkStart w:id="42" w:name="_Toc428263457"/>
      <w:r>
        <w:t>INTRODUCTION</w:t>
      </w:r>
      <w:bookmarkEnd w:id="42"/>
    </w:p>
    <w:p w:rsidR="004A0927" w:rsidRPr="001377F4" w:rsidRDefault="004A0927" w:rsidP="004A0927">
      <w:r w:rsidRPr="001377F4">
        <w:t xml:space="preserve">Here is some text. You could skip straight to the Heading 2. Or you don’t have to; it’s up to you. </w:t>
      </w:r>
    </w:p>
    <w:p w:rsidR="000F7512" w:rsidRPr="001377F4" w:rsidRDefault="00F1548D" w:rsidP="00693C22">
      <w:pPr>
        <w:pStyle w:val="Heading2"/>
      </w:pPr>
      <w:bookmarkStart w:id="43" w:name="_Toc428263458"/>
      <w:r>
        <w:t>Concept Description</w:t>
      </w:r>
      <w:bookmarkEnd w:id="43"/>
    </w:p>
    <w:p w:rsidR="00F1548D" w:rsidRDefault="0047756D" w:rsidP="00F1548D">
      <w:r w:rsidRPr="001377F4">
        <w:t xml:space="preserve">Here is some body text; and some more body text. </w:t>
      </w:r>
    </w:p>
    <w:p w:rsidR="00F1548D" w:rsidRPr="001377F4" w:rsidRDefault="00F1548D" w:rsidP="00F1548D">
      <w:pPr>
        <w:pStyle w:val="Heading2"/>
      </w:pPr>
      <w:bookmarkStart w:id="44" w:name="_Toc428263459"/>
      <w:r>
        <w:t>Overview of Proposal</w:t>
      </w:r>
      <w:bookmarkEnd w:id="44"/>
    </w:p>
    <w:p w:rsidR="007F692B" w:rsidRPr="001377F4" w:rsidRDefault="00F1548D" w:rsidP="00F1548D">
      <w:r>
        <w:t>S</w:t>
      </w:r>
      <w:r w:rsidR="007F692B" w:rsidRPr="001377F4">
        <w:t xml:space="preserve">ome more body text. Text here as well. </w:t>
      </w:r>
    </w:p>
    <w:p w:rsidR="007F692B" w:rsidRPr="001377F4" w:rsidRDefault="007F692B" w:rsidP="00943F25">
      <w:r w:rsidRPr="001377F4">
        <w:t>Here is some body text; and some more body text. Text here as well. And more and more and more.  Here is some body text; and some more body text. Text here as well. And more and more and more. Here is some body text; and some more body text. Text here as well. And more and more and more.  Here is some body text; and some more body text. Text here as well. And more and more and more.</w:t>
      </w:r>
    </w:p>
    <w:p w:rsidR="007F692B" w:rsidRPr="001377F4" w:rsidRDefault="007F692B" w:rsidP="00943F25">
      <w:r w:rsidRPr="001377F4">
        <w:t>Here is some body text; and some more body text. Text here as well. And more and more and more.  Here is some body text; and some more body text. Text here as well. And more and more and more.</w:t>
      </w:r>
    </w:p>
    <w:p w:rsidR="00FD20DC" w:rsidRPr="001377F4" w:rsidRDefault="00FD20DC" w:rsidP="00FD20DC">
      <w:pPr>
        <w:ind w:firstLine="0"/>
        <w:jc w:val="center"/>
      </w:pPr>
    </w:p>
    <w:p w:rsidR="007F692B" w:rsidRPr="001377F4" w:rsidRDefault="00F1548D" w:rsidP="00693C22">
      <w:pPr>
        <w:pStyle w:val="Heading1"/>
      </w:pPr>
      <w:bookmarkStart w:id="45" w:name="_Toc428263460"/>
      <w:r>
        <w:t>BACKGROUND</w:t>
      </w:r>
      <w:bookmarkEnd w:id="45"/>
    </w:p>
    <w:p w:rsidR="007F692B" w:rsidRPr="001377F4" w:rsidRDefault="00F22B98" w:rsidP="00693C22">
      <w:pPr>
        <w:pStyle w:val="Heading2"/>
      </w:pPr>
      <w:bookmarkStart w:id="46" w:name="_Toc295225597"/>
      <w:bookmarkStart w:id="47" w:name="_Toc295311439"/>
      <w:bookmarkStart w:id="48" w:name="_Toc295311474"/>
      <w:bookmarkStart w:id="49" w:name="_Toc295312660"/>
      <w:bookmarkStart w:id="50" w:name="_Toc295312823"/>
      <w:bookmarkStart w:id="51" w:name="_Toc295312850"/>
      <w:bookmarkStart w:id="52" w:name="_Toc295313182"/>
      <w:bookmarkStart w:id="53" w:name="_Toc295393957"/>
      <w:bookmarkStart w:id="54" w:name="_Toc296429485"/>
      <w:bookmarkStart w:id="55" w:name="_Toc428263461"/>
      <w:r w:rsidRPr="001377F4">
        <w:t>Heading 2 Example</w:t>
      </w:r>
      <w:bookmarkEnd w:id="55"/>
      <w:r w:rsidRPr="001377F4">
        <w:t xml:space="preserve"> 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F22B98" w:rsidRPr="001377F4" w:rsidRDefault="00F22B98" w:rsidP="00693C22">
      <w:pPr>
        <w:pStyle w:val="Heading3"/>
      </w:pPr>
      <w:bookmarkStart w:id="56" w:name="_Toc295225598"/>
      <w:bookmarkStart w:id="57" w:name="_Toc295311440"/>
      <w:bookmarkStart w:id="58" w:name="_Toc295311475"/>
      <w:bookmarkStart w:id="59" w:name="_Toc295312661"/>
      <w:bookmarkStart w:id="60" w:name="_Toc295312824"/>
      <w:bookmarkStart w:id="61" w:name="_Toc295312851"/>
      <w:bookmarkStart w:id="62" w:name="_Toc295313183"/>
      <w:bookmarkStart w:id="63" w:name="_Toc295393958"/>
      <w:bookmarkStart w:id="64" w:name="_Toc296429486"/>
      <w:bookmarkStart w:id="65" w:name="_Toc428263462"/>
      <w:r w:rsidRPr="001377F4">
        <w:t>Heading 3 Example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F22B98" w:rsidRPr="001377F4" w:rsidRDefault="00F22B98" w:rsidP="00943F25">
      <w:r w:rsidRPr="001377F4">
        <w:t>Here is some body text; and some more body text. Text here as well. And more and more and more.  Here is some body text; and some more body text. Text here as well. And more and more and more.</w:t>
      </w:r>
    </w:p>
    <w:p w:rsidR="00CF08AE" w:rsidRPr="001377F4" w:rsidRDefault="00CF08AE" w:rsidP="00CF08AE">
      <w:pPr>
        <w:pStyle w:val="BlockQuote"/>
      </w:pPr>
      <w:r w:rsidRPr="001377F4">
        <w:t>Here is a block quote, block quote, block quote. Here is a block quote so early in the morning. La la block quote block quote block quote. Here is a block quote going to the next line. A block quote a block quote how nice is a block quote.</w:t>
      </w:r>
    </w:p>
    <w:p w:rsidR="00F22B98" w:rsidRPr="001377F4" w:rsidRDefault="00F22B98" w:rsidP="00943F25">
      <w:r w:rsidRPr="001377F4">
        <w:t>Here is some body text; and some more body text. Text here as well. And more and more and more.  Here is some body text; and some more body text. Text here as well. And more and more and more.</w:t>
      </w:r>
    </w:p>
    <w:p w:rsidR="007B7F79" w:rsidRPr="001377F4" w:rsidRDefault="001066E2" w:rsidP="001066E2">
      <w:pPr>
        <w:pStyle w:val="TableCaption"/>
        <w:ind w:left="1440" w:hanging="1440"/>
      </w:pPr>
      <w:bookmarkStart w:id="66" w:name="_Toc295225415"/>
      <w:bookmarkStart w:id="67" w:name="_Toc295313276"/>
      <w:bookmarkStart w:id="68" w:name="_Toc295313302"/>
      <w:bookmarkStart w:id="69" w:name="_Toc295313534"/>
      <w:bookmarkStart w:id="70" w:name="_Toc295314350"/>
      <w:bookmarkStart w:id="71" w:name="_Toc295315737"/>
      <w:bookmarkStart w:id="72" w:name="_Toc295475643"/>
      <w:bookmarkStart w:id="73" w:name="_Toc296429833"/>
      <w:bookmarkStart w:id="74" w:name="_Toc399228621"/>
      <w:bookmarkStart w:id="75" w:name="_Toc295314705"/>
      <w:bookmarkStart w:id="76" w:name="_Toc295314783"/>
      <w:bookmarkStart w:id="77" w:name="_Toc295315521"/>
      <w:r w:rsidRPr="001377F4">
        <w:t xml:space="preserve">Table </w:t>
      </w:r>
      <w:r w:rsidR="00544C17" w:rsidRPr="001377F4">
        <w:t>1.1</w:t>
      </w:r>
      <w:r w:rsidR="00544C17" w:rsidRPr="001377F4">
        <w:tab/>
      </w:r>
      <w:r w:rsidR="006E281C" w:rsidRPr="001377F4">
        <w:t>An Empty Table as Example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Pr="001377F4">
        <w:t xml:space="preserve"> </w:t>
      </w:r>
      <w:bookmarkEnd w:id="75"/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4"/>
        <w:gridCol w:w="2304"/>
        <w:gridCol w:w="2304"/>
      </w:tblGrid>
      <w:tr w:rsidR="007B7F79" w:rsidRPr="001377F4" w:rsidTr="002716A6">
        <w:tc>
          <w:tcPr>
            <w:tcW w:w="2304" w:type="dxa"/>
          </w:tcPr>
          <w:p w:rsidR="007B7F79" w:rsidRPr="001377F4" w:rsidRDefault="007B7F79" w:rsidP="006E281C"/>
        </w:tc>
        <w:tc>
          <w:tcPr>
            <w:tcW w:w="2304" w:type="dxa"/>
          </w:tcPr>
          <w:p w:rsidR="007B7F79" w:rsidRPr="001377F4" w:rsidRDefault="007B7F79" w:rsidP="006E281C"/>
        </w:tc>
        <w:tc>
          <w:tcPr>
            <w:tcW w:w="2304" w:type="dxa"/>
          </w:tcPr>
          <w:p w:rsidR="007B7F79" w:rsidRPr="001377F4" w:rsidRDefault="007B7F79" w:rsidP="006E281C"/>
        </w:tc>
      </w:tr>
      <w:tr w:rsidR="007B7F79" w:rsidRPr="001377F4" w:rsidTr="002716A6">
        <w:tc>
          <w:tcPr>
            <w:tcW w:w="2304" w:type="dxa"/>
          </w:tcPr>
          <w:p w:rsidR="007B7F79" w:rsidRPr="001377F4" w:rsidRDefault="007B7F79" w:rsidP="006E281C"/>
        </w:tc>
        <w:tc>
          <w:tcPr>
            <w:tcW w:w="2304" w:type="dxa"/>
          </w:tcPr>
          <w:p w:rsidR="007B7F79" w:rsidRPr="001377F4" w:rsidRDefault="007B7F79" w:rsidP="006E281C"/>
        </w:tc>
        <w:tc>
          <w:tcPr>
            <w:tcW w:w="2304" w:type="dxa"/>
          </w:tcPr>
          <w:p w:rsidR="007B7F79" w:rsidRPr="001377F4" w:rsidRDefault="007B7F79" w:rsidP="006E281C"/>
        </w:tc>
      </w:tr>
      <w:tr w:rsidR="007B7F79" w:rsidRPr="001377F4" w:rsidTr="002716A6">
        <w:tc>
          <w:tcPr>
            <w:tcW w:w="2304" w:type="dxa"/>
          </w:tcPr>
          <w:p w:rsidR="007B7F79" w:rsidRPr="001377F4" w:rsidRDefault="007B7F79" w:rsidP="006E281C"/>
        </w:tc>
        <w:tc>
          <w:tcPr>
            <w:tcW w:w="2304" w:type="dxa"/>
          </w:tcPr>
          <w:p w:rsidR="007B7F79" w:rsidRPr="001377F4" w:rsidRDefault="007B7F79" w:rsidP="006E281C"/>
        </w:tc>
        <w:tc>
          <w:tcPr>
            <w:tcW w:w="2304" w:type="dxa"/>
          </w:tcPr>
          <w:p w:rsidR="007B7F79" w:rsidRPr="001377F4" w:rsidRDefault="007B7F79" w:rsidP="006E281C"/>
        </w:tc>
      </w:tr>
    </w:tbl>
    <w:p w:rsidR="00727C66" w:rsidRPr="001377F4" w:rsidRDefault="00F1548D" w:rsidP="00693C22">
      <w:pPr>
        <w:pStyle w:val="Heading1"/>
      </w:pPr>
      <w:bookmarkStart w:id="78" w:name="_Toc428263463"/>
      <w:r>
        <w:t>RESEARCH SUMMARY</w:t>
      </w:r>
      <w:bookmarkEnd w:id="78"/>
    </w:p>
    <w:p w:rsidR="00727C66" w:rsidRPr="001377F4" w:rsidRDefault="00727C66" w:rsidP="00943F25">
      <w:r w:rsidRPr="001377F4">
        <w:t>Here is some body text; and some more body text. Text here as well. And more and more and more.  Here is some body text; and some more body text. Text here as well. And more and more and more.</w:t>
      </w:r>
    </w:p>
    <w:p w:rsidR="001F385F" w:rsidRPr="001377F4" w:rsidRDefault="00247540" w:rsidP="00103AD0">
      <w:pPr>
        <w:pStyle w:val="Figure"/>
      </w:pPr>
      <w:r w:rsidRPr="001377F4">
        <w:rPr>
          <w:noProof/>
        </w:rPr>
        <w:drawing>
          <wp:inline distT="0" distB="0" distL="0" distR="0" wp14:anchorId="1A5A1CDF" wp14:editId="0E126923">
            <wp:extent cx="5486400" cy="3918585"/>
            <wp:effectExtent l="0" t="0" r="0" b="5715"/>
            <wp:docPr id="2" name="Picture 2" descr="MP900386105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P900386105[1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Pr="001377F4" w:rsidRDefault="00B64EE7" w:rsidP="00103AD0">
      <w:pPr>
        <w:pStyle w:val="FigureCaption"/>
      </w:pPr>
      <w:bookmarkStart w:id="79" w:name="_Toc399228624"/>
      <w:bookmarkStart w:id="80" w:name="_Toc403470764"/>
      <w:r w:rsidRPr="001377F4">
        <w:t>Picture 1.</w:t>
      </w:r>
      <w:r w:rsidR="004A0927" w:rsidRPr="001377F4">
        <w:tab/>
      </w:r>
      <w:r w:rsidRPr="001377F4">
        <w:t>Example Picture Taken from Clipart</w:t>
      </w:r>
      <w:bookmarkEnd w:id="79"/>
      <w:bookmarkEnd w:id="80"/>
    </w:p>
    <w:p w:rsidR="000D79B1" w:rsidRDefault="000D79B1">
      <w:pPr>
        <w:spacing w:line="240" w:lineRule="auto"/>
        <w:ind w:firstLine="0"/>
      </w:pPr>
      <w:r>
        <w:br w:type="page"/>
      </w:r>
    </w:p>
    <w:p w:rsidR="000D79B1" w:rsidRDefault="000D79B1" w:rsidP="000D79B1">
      <w:pPr>
        <w:pStyle w:val="Heading1"/>
      </w:pPr>
      <w:bookmarkStart w:id="81" w:name="_Toc428263464"/>
      <w:r>
        <w:t>COMPLETED WORK</w:t>
      </w:r>
      <w:bookmarkEnd w:id="81"/>
    </w:p>
    <w:p w:rsidR="00F2570B" w:rsidRPr="00F2570B" w:rsidRDefault="00F2570B" w:rsidP="00F2570B">
      <w:r w:rsidRPr="001377F4">
        <w:t>Here is some body text; and some more body text.</w:t>
      </w:r>
    </w:p>
    <w:p w:rsidR="000D79B1" w:rsidRDefault="000D79B1" w:rsidP="000D79B1">
      <w:pPr>
        <w:pStyle w:val="Heading1"/>
      </w:pPr>
      <w:bookmarkStart w:id="82" w:name="_Toc428263465"/>
      <w:r>
        <w:t>PLANNED RESEARCH</w:t>
      </w:r>
      <w:bookmarkEnd w:id="82"/>
    </w:p>
    <w:p w:rsidR="000D79B1" w:rsidRPr="000D79B1" w:rsidRDefault="00F2570B" w:rsidP="000D79B1">
      <w:r w:rsidRPr="001377F4">
        <w:t>Here is some body text; and some more body text. Text here as well.</w:t>
      </w:r>
    </w:p>
    <w:p w:rsidR="00B64EE7" w:rsidRPr="001377F4" w:rsidRDefault="00B64EE7" w:rsidP="00B64EE7">
      <w:pPr>
        <w:pStyle w:val="Heading1"/>
      </w:pPr>
      <w:bookmarkStart w:id="83" w:name="_Toc428263466"/>
      <w:r w:rsidRPr="001377F4">
        <w:t>REFERENCES</w:t>
      </w:r>
      <w:bookmarkEnd w:id="83"/>
    </w:p>
    <w:p w:rsidR="00FD2277" w:rsidRPr="001377F4" w:rsidRDefault="00FD2277" w:rsidP="00FD2277">
      <w:pPr>
        <w:pStyle w:val="Bibliography"/>
        <w:rPr>
          <w:noProof/>
        </w:rPr>
      </w:pPr>
      <w:r w:rsidRPr="001377F4">
        <w:rPr>
          <w:noProof/>
        </w:rPr>
        <w:t xml:space="preserve">Author, Imaginary. 2011. </w:t>
      </w:r>
      <w:r w:rsidRPr="001377F4">
        <w:rPr>
          <w:i/>
          <w:iCs/>
          <w:noProof/>
        </w:rPr>
        <w:t>This Is an Example Source.</w:t>
      </w:r>
      <w:r w:rsidRPr="001377F4">
        <w:rPr>
          <w:noProof/>
        </w:rPr>
        <w:t xml:space="preserve"> Boise: Boise State University Publishing. </w:t>
      </w:r>
    </w:p>
    <w:p w:rsidR="00FD2277" w:rsidRDefault="00FD2277" w:rsidP="00FD2277">
      <w:pPr>
        <w:pStyle w:val="Bibliography"/>
        <w:rPr>
          <w:noProof/>
        </w:rPr>
      </w:pPr>
      <w:r w:rsidRPr="001377F4">
        <w:rPr>
          <w:noProof/>
        </w:rPr>
        <w:t xml:space="preserve">Doe, John. 1903. </w:t>
      </w:r>
      <w:r w:rsidRPr="001377F4">
        <w:rPr>
          <w:i/>
          <w:iCs/>
          <w:noProof/>
        </w:rPr>
        <w:t>Imaginary Text.</w:t>
      </w:r>
      <w:r w:rsidRPr="001377F4">
        <w:rPr>
          <w:noProof/>
        </w:rPr>
        <w:t xml:space="preserve"> London: Red Herring Press.</w:t>
      </w:r>
    </w:p>
    <w:p w:rsidR="00F2570B" w:rsidRPr="00F2570B" w:rsidRDefault="00F2570B" w:rsidP="00F2570B"/>
    <w:sectPr w:rsidR="00F2570B" w:rsidRPr="00F2570B" w:rsidSect="00E1011E">
      <w:headerReference w:type="first" r:id="rId11"/>
      <w:pgSz w:w="12240" w:h="15840" w:code="1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7F4" w:rsidRDefault="001377F4" w:rsidP="002716A6">
      <w:r>
        <w:separator/>
      </w:r>
    </w:p>
  </w:endnote>
  <w:endnote w:type="continuationSeparator" w:id="0">
    <w:p w:rsidR="001377F4" w:rsidRDefault="001377F4" w:rsidP="0027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927" w:rsidRDefault="004A0927" w:rsidP="00AE579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509CA">
      <w:rPr>
        <w:noProof/>
      </w:rPr>
      <w:t>vii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7F4" w:rsidRDefault="001377F4" w:rsidP="002716A6">
      <w:r>
        <w:separator/>
      </w:r>
    </w:p>
  </w:footnote>
  <w:footnote w:type="continuationSeparator" w:id="0">
    <w:p w:rsidR="001377F4" w:rsidRDefault="001377F4" w:rsidP="00271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927" w:rsidRDefault="004A0927" w:rsidP="00E004A2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9E0FDF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228B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DC642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A8B5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A4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23B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B164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D03D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AE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5E6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C02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F4"/>
    <w:rsid w:val="00003FC1"/>
    <w:rsid w:val="000148E7"/>
    <w:rsid w:val="0003670E"/>
    <w:rsid w:val="00085475"/>
    <w:rsid w:val="000A3976"/>
    <w:rsid w:val="000A5273"/>
    <w:rsid w:val="000C0F8E"/>
    <w:rsid w:val="000D79B1"/>
    <w:rsid w:val="000E160B"/>
    <w:rsid w:val="000E317F"/>
    <w:rsid w:val="000E3204"/>
    <w:rsid w:val="000E3391"/>
    <w:rsid w:val="000F2321"/>
    <w:rsid w:val="000F7512"/>
    <w:rsid w:val="00100AC6"/>
    <w:rsid w:val="00103AD0"/>
    <w:rsid w:val="001066E2"/>
    <w:rsid w:val="00107F62"/>
    <w:rsid w:val="001377F4"/>
    <w:rsid w:val="00155EBA"/>
    <w:rsid w:val="001A10C6"/>
    <w:rsid w:val="001B62F4"/>
    <w:rsid w:val="001E1A6E"/>
    <w:rsid w:val="001F385F"/>
    <w:rsid w:val="001F4367"/>
    <w:rsid w:val="001F65AE"/>
    <w:rsid w:val="00206627"/>
    <w:rsid w:val="00211693"/>
    <w:rsid w:val="00225C24"/>
    <w:rsid w:val="00226BC1"/>
    <w:rsid w:val="0023758B"/>
    <w:rsid w:val="00241A05"/>
    <w:rsid w:val="0024226D"/>
    <w:rsid w:val="00247540"/>
    <w:rsid w:val="0027052F"/>
    <w:rsid w:val="002716A6"/>
    <w:rsid w:val="00280474"/>
    <w:rsid w:val="002B68E8"/>
    <w:rsid w:val="002D644B"/>
    <w:rsid w:val="002D7507"/>
    <w:rsid w:val="00321BA3"/>
    <w:rsid w:val="00336EAD"/>
    <w:rsid w:val="00376C01"/>
    <w:rsid w:val="00391E46"/>
    <w:rsid w:val="003E53F2"/>
    <w:rsid w:val="003F537B"/>
    <w:rsid w:val="00406FC8"/>
    <w:rsid w:val="00433C5C"/>
    <w:rsid w:val="00435728"/>
    <w:rsid w:val="0045403F"/>
    <w:rsid w:val="0045651F"/>
    <w:rsid w:val="00467308"/>
    <w:rsid w:val="0047756D"/>
    <w:rsid w:val="00492561"/>
    <w:rsid w:val="00497514"/>
    <w:rsid w:val="004A0927"/>
    <w:rsid w:val="004B1466"/>
    <w:rsid w:val="005238C1"/>
    <w:rsid w:val="00544C17"/>
    <w:rsid w:val="005509CA"/>
    <w:rsid w:val="00555BAE"/>
    <w:rsid w:val="00570C84"/>
    <w:rsid w:val="0057748E"/>
    <w:rsid w:val="0058497B"/>
    <w:rsid w:val="00585E39"/>
    <w:rsid w:val="005A6BE5"/>
    <w:rsid w:val="005B0ABC"/>
    <w:rsid w:val="005D7978"/>
    <w:rsid w:val="00611515"/>
    <w:rsid w:val="00620664"/>
    <w:rsid w:val="00626FC5"/>
    <w:rsid w:val="00635E36"/>
    <w:rsid w:val="00640917"/>
    <w:rsid w:val="006430DA"/>
    <w:rsid w:val="006674E6"/>
    <w:rsid w:val="00693C22"/>
    <w:rsid w:val="006B602A"/>
    <w:rsid w:val="006D1420"/>
    <w:rsid w:val="006D3C51"/>
    <w:rsid w:val="006E281C"/>
    <w:rsid w:val="006F65E9"/>
    <w:rsid w:val="007022B4"/>
    <w:rsid w:val="00727C66"/>
    <w:rsid w:val="00772C56"/>
    <w:rsid w:val="00783FE1"/>
    <w:rsid w:val="00784589"/>
    <w:rsid w:val="00785098"/>
    <w:rsid w:val="0079528D"/>
    <w:rsid w:val="007B7F79"/>
    <w:rsid w:val="007C5E98"/>
    <w:rsid w:val="007D3D33"/>
    <w:rsid w:val="007E303A"/>
    <w:rsid w:val="007F692B"/>
    <w:rsid w:val="008373E7"/>
    <w:rsid w:val="00845447"/>
    <w:rsid w:val="00864B1D"/>
    <w:rsid w:val="00865076"/>
    <w:rsid w:val="0088109A"/>
    <w:rsid w:val="00884EDB"/>
    <w:rsid w:val="00885F84"/>
    <w:rsid w:val="00886AA0"/>
    <w:rsid w:val="008A0229"/>
    <w:rsid w:val="008D6003"/>
    <w:rsid w:val="00900A52"/>
    <w:rsid w:val="0091334E"/>
    <w:rsid w:val="00934C77"/>
    <w:rsid w:val="009367EF"/>
    <w:rsid w:val="00943F25"/>
    <w:rsid w:val="009462CF"/>
    <w:rsid w:val="00952EF0"/>
    <w:rsid w:val="009554BC"/>
    <w:rsid w:val="00956F12"/>
    <w:rsid w:val="00973070"/>
    <w:rsid w:val="009D4BFE"/>
    <w:rsid w:val="009E0FDF"/>
    <w:rsid w:val="009E1D77"/>
    <w:rsid w:val="00A07D52"/>
    <w:rsid w:val="00A47DAB"/>
    <w:rsid w:val="00A5000C"/>
    <w:rsid w:val="00A77CFD"/>
    <w:rsid w:val="00A80155"/>
    <w:rsid w:val="00A824B3"/>
    <w:rsid w:val="00A93557"/>
    <w:rsid w:val="00AA0C63"/>
    <w:rsid w:val="00AB3231"/>
    <w:rsid w:val="00AB3F42"/>
    <w:rsid w:val="00AD7D9F"/>
    <w:rsid w:val="00AE5793"/>
    <w:rsid w:val="00AE7D8C"/>
    <w:rsid w:val="00B055BC"/>
    <w:rsid w:val="00B10AB7"/>
    <w:rsid w:val="00B14537"/>
    <w:rsid w:val="00B33168"/>
    <w:rsid w:val="00B3728E"/>
    <w:rsid w:val="00B56A5A"/>
    <w:rsid w:val="00B63E8E"/>
    <w:rsid w:val="00B64EE7"/>
    <w:rsid w:val="00B677FD"/>
    <w:rsid w:val="00B70F4E"/>
    <w:rsid w:val="00B71FB0"/>
    <w:rsid w:val="00B916B2"/>
    <w:rsid w:val="00BC08F9"/>
    <w:rsid w:val="00BC5382"/>
    <w:rsid w:val="00BC6563"/>
    <w:rsid w:val="00BE2A8D"/>
    <w:rsid w:val="00C00A91"/>
    <w:rsid w:val="00C26E76"/>
    <w:rsid w:val="00C31356"/>
    <w:rsid w:val="00C50477"/>
    <w:rsid w:val="00C726B8"/>
    <w:rsid w:val="00C76171"/>
    <w:rsid w:val="00C93983"/>
    <w:rsid w:val="00C95199"/>
    <w:rsid w:val="00CB3843"/>
    <w:rsid w:val="00CC2BF6"/>
    <w:rsid w:val="00CE05B5"/>
    <w:rsid w:val="00CE0D88"/>
    <w:rsid w:val="00CF08AE"/>
    <w:rsid w:val="00CF5ACC"/>
    <w:rsid w:val="00CF6180"/>
    <w:rsid w:val="00D00F79"/>
    <w:rsid w:val="00D35E10"/>
    <w:rsid w:val="00D36E8C"/>
    <w:rsid w:val="00D5004C"/>
    <w:rsid w:val="00D802C5"/>
    <w:rsid w:val="00D837D9"/>
    <w:rsid w:val="00DF13B1"/>
    <w:rsid w:val="00DF7648"/>
    <w:rsid w:val="00E004A2"/>
    <w:rsid w:val="00E1011E"/>
    <w:rsid w:val="00E258CD"/>
    <w:rsid w:val="00EC6524"/>
    <w:rsid w:val="00ED16AE"/>
    <w:rsid w:val="00EE119B"/>
    <w:rsid w:val="00F06FD4"/>
    <w:rsid w:val="00F1548D"/>
    <w:rsid w:val="00F22B98"/>
    <w:rsid w:val="00F2570B"/>
    <w:rsid w:val="00F85DD0"/>
    <w:rsid w:val="00FA0F99"/>
    <w:rsid w:val="00FC285D"/>
    <w:rsid w:val="00FD20DC"/>
    <w:rsid w:val="00FD2277"/>
    <w:rsid w:val="00FE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5BC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"/>
    <w:next w:val="Normal"/>
    <w:qFormat/>
    <w:rsid w:val="00F85DD0"/>
    <w:pPr>
      <w:pageBreakBefore/>
      <w:spacing w:before="1440" w:after="100" w:afterAutospacing="1" w:line="480" w:lineRule="auto"/>
      <w:jc w:val="center"/>
      <w:outlineLvl w:val="0"/>
    </w:pPr>
  </w:style>
  <w:style w:type="paragraph" w:styleId="Heading2">
    <w:name w:val="heading 2"/>
    <w:basedOn w:val="Body"/>
    <w:next w:val="Normal"/>
    <w:link w:val="Heading2Char"/>
    <w:autoRedefine/>
    <w:qFormat/>
    <w:rsid w:val="00B055BC"/>
    <w:pPr>
      <w:spacing w:line="480" w:lineRule="auto"/>
      <w:jc w:val="center"/>
      <w:outlineLvl w:val="1"/>
    </w:pPr>
    <w:rPr>
      <w:b/>
    </w:rPr>
  </w:style>
  <w:style w:type="paragraph" w:styleId="Heading3">
    <w:name w:val="heading 3"/>
    <w:basedOn w:val="Body"/>
    <w:next w:val="Normal"/>
    <w:link w:val="Heading3Char"/>
    <w:autoRedefine/>
    <w:qFormat/>
    <w:rsid w:val="00B055BC"/>
    <w:pPr>
      <w:spacing w:line="480" w:lineRule="auto"/>
      <w:outlineLvl w:val="2"/>
    </w:pPr>
    <w:rPr>
      <w:u w:val="single"/>
    </w:rPr>
  </w:style>
  <w:style w:type="paragraph" w:styleId="Heading4">
    <w:name w:val="heading 4"/>
    <w:basedOn w:val="Body"/>
    <w:next w:val="Normal"/>
    <w:link w:val="Heading4Char"/>
    <w:autoRedefine/>
    <w:unhideWhenUsed/>
    <w:qFormat/>
    <w:rsid w:val="008D6003"/>
    <w:pPr>
      <w:spacing w:line="480" w:lineRule="auto"/>
      <w:ind w:left="72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280474"/>
    <w:rPr>
      <w:sz w:val="24"/>
      <w:szCs w:val="24"/>
    </w:rPr>
  </w:style>
  <w:style w:type="character" w:customStyle="1" w:styleId="Heading4Char">
    <w:name w:val="Heading 4 Char"/>
    <w:link w:val="Heading4"/>
    <w:rsid w:val="008D6003"/>
    <w:rPr>
      <w:sz w:val="24"/>
      <w:szCs w:val="24"/>
      <w:u w:val="single"/>
    </w:rPr>
  </w:style>
  <w:style w:type="paragraph" w:styleId="TableofAuthorities">
    <w:name w:val="table of authorities"/>
    <w:basedOn w:val="Body"/>
    <w:next w:val="Normal"/>
    <w:rsid w:val="00640917"/>
    <w:pPr>
      <w:ind w:left="240" w:hanging="240"/>
    </w:pPr>
  </w:style>
  <w:style w:type="paragraph" w:customStyle="1" w:styleId="TableofContents">
    <w:name w:val="Table of Contents"/>
    <w:basedOn w:val="Body"/>
    <w:link w:val="TableofContentsChar"/>
    <w:qFormat/>
    <w:rsid w:val="00640917"/>
    <w:pPr>
      <w:pageBreakBefore/>
      <w:spacing w:before="1440" w:line="480" w:lineRule="auto"/>
      <w:jc w:val="center"/>
    </w:pPr>
  </w:style>
  <w:style w:type="character" w:customStyle="1" w:styleId="TableofContentsChar">
    <w:name w:val="Table of Contents Char"/>
    <w:link w:val="TableofContents"/>
    <w:rsid w:val="00640917"/>
    <w:rPr>
      <w:sz w:val="24"/>
      <w:szCs w:val="24"/>
    </w:rPr>
  </w:style>
  <w:style w:type="paragraph" w:styleId="TOC1">
    <w:name w:val="toc 1"/>
    <w:basedOn w:val="Body"/>
    <w:next w:val="Normal"/>
    <w:autoRedefine/>
    <w:uiPriority w:val="39"/>
    <w:rsid w:val="00DF7648"/>
    <w:pPr>
      <w:tabs>
        <w:tab w:val="right" w:leader="dot" w:pos="8990"/>
      </w:tabs>
      <w:spacing w:before="100" w:beforeAutospacing="1" w:after="100" w:afterAutospacing="1"/>
    </w:pPr>
    <w:rPr>
      <w:noProof/>
    </w:rPr>
  </w:style>
  <w:style w:type="paragraph" w:customStyle="1" w:styleId="Figure">
    <w:name w:val="Figure"/>
    <w:basedOn w:val="Body"/>
    <w:rsid w:val="00626FC5"/>
    <w:pPr>
      <w:spacing w:before="100" w:beforeAutospacing="1"/>
      <w:jc w:val="center"/>
    </w:pPr>
  </w:style>
  <w:style w:type="paragraph" w:customStyle="1" w:styleId="FigureCaption">
    <w:name w:val="Figure Caption"/>
    <w:basedOn w:val="Figure"/>
    <w:next w:val="Normal"/>
    <w:rsid w:val="00CF08AE"/>
    <w:pPr>
      <w:spacing w:before="0" w:beforeAutospacing="0" w:after="360"/>
    </w:pPr>
    <w:rPr>
      <w:b/>
    </w:rPr>
  </w:style>
  <w:style w:type="table" w:styleId="TableGrid">
    <w:name w:val="Table Grid"/>
    <w:basedOn w:val="TableNormal"/>
    <w:rsid w:val="007B7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Body"/>
    <w:next w:val="Normal"/>
    <w:rsid w:val="00ED16AE"/>
    <w:pPr>
      <w:spacing w:after="120"/>
    </w:pPr>
    <w:rPr>
      <w:b/>
    </w:rPr>
  </w:style>
  <w:style w:type="paragraph" w:styleId="TOC2">
    <w:name w:val="toc 2"/>
    <w:basedOn w:val="TOC1"/>
    <w:next w:val="Normal"/>
    <w:autoRedefine/>
    <w:uiPriority w:val="39"/>
    <w:rsid w:val="00FA0F99"/>
    <w:pPr>
      <w:ind w:left="720"/>
    </w:pPr>
  </w:style>
  <w:style w:type="paragraph" w:styleId="TOC3">
    <w:name w:val="toc 3"/>
    <w:basedOn w:val="TOC2"/>
    <w:next w:val="Normal"/>
    <w:autoRedefine/>
    <w:uiPriority w:val="39"/>
    <w:rsid w:val="00FA0F99"/>
    <w:pPr>
      <w:ind w:left="1440"/>
    </w:pPr>
  </w:style>
  <w:style w:type="paragraph" w:styleId="TableofFigures">
    <w:name w:val="table of figures"/>
    <w:basedOn w:val="Body"/>
    <w:next w:val="Normal"/>
    <w:uiPriority w:val="99"/>
    <w:rsid w:val="0057748E"/>
    <w:pPr>
      <w:spacing w:before="100" w:beforeAutospacing="1" w:after="100" w:afterAutospacing="1"/>
      <w:ind w:left="1440" w:hanging="1440"/>
    </w:pPr>
  </w:style>
  <w:style w:type="character" w:styleId="Hyperlink">
    <w:name w:val="Hyperlink"/>
    <w:uiPriority w:val="99"/>
    <w:rsid w:val="00585E39"/>
    <w:rPr>
      <w:color w:val="0000FF"/>
      <w:u w:val="single"/>
    </w:rPr>
  </w:style>
  <w:style w:type="paragraph" w:styleId="Header">
    <w:name w:val="header"/>
    <w:basedOn w:val="Body"/>
    <w:link w:val="HeaderChar"/>
    <w:uiPriority w:val="99"/>
    <w:rsid w:val="00435728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link w:val="Header"/>
    <w:uiPriority w:val="99"/>
    <w:rsid w:val="00435728"/>
    <w:rPr>
      <w:sz w:val="24"/>
      <w:szCs w:val="24"/>
    </w:rPr>
  </w:style>
  <w:style w:type="paragraph" w:styleId="Footer">
    <w:name w:val="footer"/>
    <w:basedOn w:val="Body"/>
    <w:link w:val="FooterChar"/>
    <w:uiPriority w:val="99"/>
    <w:rsid w:val="00435728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link w:val="Footer"/>
    <w:uiPriority w:val="99"/>
    <w:rsid w:val="00435728"/>
    <w:rPr>
      <w:sz w:val="24"/>
      <w:szCs w:val="24"/>
    </w:rPr>
  </w:style>
  <w:style w:type="paragraph" w:customStyle="1" w:styleId="ApprovalPage">
    <w:name w:val="Approval Page"/>
    <w:basedOn w:val="Body"/>
    <w:link w:val="ApprovalPageChar"/>
    <w:qFormat/>
    <w:rsid w:val="00C726B8"/>
    <w:pPr>
      <w:jc w:val="center"/>
    </w:pPr>
    <w:rPr>
      <w:szCs w:val="28"/>
    </w:rPr>
  </w:style>
  <w:style w:type="character" w:customStyle="1" w:styleId="ApprovalPageChar">
    <w:name w:val="Approval Page Char"/>
    <w:link w:val="ApprovalPage"/>
    <w:rsid w:val="00085475"/>
    <w:rPr>
      <w:sz w:val="24"/>
      <w:szCs w:val="28"/>
    </w:rPr>
  </w:style>
  <w:style w:type="paragraph" w:customStyle="1" w:styleId="TitlePage">
    <w:name w:val="Title Page"/>
    <w:basedOn w:val="Body"/>
    <w:link w:val="TitlePageChar"/>
    <w:qFormat/>
    <w:rsid w:val="00085475"/>
    <w:pPr>
      <w:spacing w:line="480" w:lineRule="auto"/>
      <w:jc w:val="center"/>
    </w:pPr>
  </w:style>
  <w:style w:type="paragraph" w:customStyle="1" w:styleId="CopyrightPage">
    <w:name w:val="Copyright Page"/>
    <w:basedOn w:val="Body"/>
    <w:link w:val="CopyrightPageChar"/>
    <w:qFormat/>
    <w:rsid w:val="00085475"/>
    <w:pPr>
      <w:spacing w:line="480" w:lineRule="auto"/>
      <w:jc w:val="center"/>
    </w:pPr>
  </w:style>
  <w:style w:type="character" w:customStyle="1" w:styleId="TitlePageChar">
    <w:name w:val="Title Page Char"/>
    <w:link w:val="TitlePage"/>
    <w:rsid w:val="00085475"/>
    <w:rPr>
      <w:caps/>
      <w:sz w:val="24"/>
      <w:szCs w:val="24"/>
    </w:rPr>
  </w:style>
  <w:style w:type="character" w:customStyle="1" w:styleId="CopyrightPageChar">
    <w:name w:val="Copyright Page Char"/>
    <w:link w:val="CopyrightPage"/>
    <w:rsid w:val="00085475"/>
    <w:rPr>
      <w:sz w:val="24"/>
      <w:szCs w:val="24"/>
    </w:rPr>
  </w:style>
  <w:style w:type="paragraph" w:styleId="Title">
    <w:name w:val="Title"/>
    <w:basedOn w:val="Heading1"/>
    <w:next w:val="Normal"/>
    <w:link w:val="TitleChar"/>
    <w:rsid w:val="00934C77"/>
  </w:style>
  <w:style w:type="character" w:customStyle="1" w:styleId="TitleChar">
    <w:name w:val="Title Char"/>
    <w:link w:val="Title"/>
    <w:rsid w:val="00934C77"/>
    <w:rPr>
      <w:sz w:val="24"/>
      <w:szCs w:val="24"/>
    </w:rPr>
  </w:style>
  <w:style w:type="paragraph" w:styleId="TOC4">
    <w:name w:val="toc 4"/>
    <w:basedOn w:val="Normal"/>
    <w:next w:val="Normal"/>
    <w:autoRedefine/>
    <w:rsid w:val="0023758B"/>
    <w:pPr>
      <w:ind w:left="720"/>
    </w:pPr>
  </w:style>
  <w:style w:type="paragraph" w:styleId="TOC5">
    <w:name w:val="toc 5"/>
    <w:basedOn w:val="Normal"/>
    <w:next w:val="Normal"/>
    <w:autoRedefine/>
    <w:rsid w:val="0023758B"/>
    <w:pPr>
      <w:ind w:left="960"/>
    </w:pPr>
  </w:style>
  <w:style w:type="paragraph" w:styleId="TOC6">
    <w:name w:val="toc 6"/>
    <w:basedOn w:val="Normal"/>
    <w:next w:val="Normal"/>
    <w:autoRedefine/>
    <w:rsid w:val="0023758B"/>
    <w:pPr>
      <w:ind w:left="1200"/>
    </w:pPr>
  </w:style>
  <w:style w:type="paragraph" w:styleId="TOC7">
    <w:name w:val="toc 7"/>
    <w:basedOn w:val="Normal"/>
    <w:next w:val="Normal"/>
    <w:autoRedefine/>
    <w:rsid w:val="0023758B"/>
    <w:pPr>
      <w:ind w:left="1440"/>
    </w:pPr>
  </w:style>
  <w:style w:type="paragraph" w:styleId="TOC8">
    <w:name w:val="toc 8"/>
    <w:basedOn w:val="Normal"/>
    <w:next w:val="Normal"/>
    <w:autoRedefine/>
    <w:rsid w:val="0023758B"/>
    <w:pPr>
      <w:ind w:left="1680"/>
    </w:pPr>
  </w:style>
  <w:style w:type="paragraph" w:styleId="TOC9">
    <w:name w:val="toc 9"/>
    <w:basedOn w:val="Normal"/>
    <w:next w:val="Normal"/>
    <w:autoRedefine/>
    <w:rsid w:val="0023758B"/>
    <w:pPr>
      <w:ind w:left="1920"/>
    </w:pPr>
  </w:style>
  <w:style w:type="paragraph" w:customStyle="1" w:styleId="AppendixHeading2">
    <w:name w:val="Appendix Heading 2"/>
    <w:basedOn w:val="Heading2"/>
    <w:link w:val="AppendixHeading2Char"/>
    <w:qFormat/>
    <w:rsid w:val="00E004A2"/>
  </w:style>
  <w:style w:type="paragraph" w:customStyle="1" w:styleId="AppendixHeading3">
    <w:name w:val="Appendix Heading 3"/>
    <w:basedOn w:val="Heading3"/>
    <w:link w:val="AppendixHeading3Char"/>
    <w:qFormat/>
    <w:rsid w:val="00E004A2"/>
  </w:style>
  <w:style w:type="character" w:customStyle="1" w:styleId="BodyChar">
    <w:name w:val="Body Char"/>
    <w:link w:val="Body"/>
    <w:rsid w:val="00E004A2"/>
    <w:rPr>
      <w:sz w:val="24"/>
      <w:szCs w:val="24"/>
    </w:rPr>
  </w:style>
  <w:style w:type="character" w:customStyle="1" w:styleId="Heading2Char">
    <w:name w:val="Heading 2 Char"/>
    <w:link w:val="Heading2"/>
    <w:rsid w:val="00B055BC"/>
    <w:rPr>
      <w:b/>
      <w:sz w:val="24"/>
      <w:szCs w:val="24"/>
    </w:rPr>
  </w:style>
  <w:style w:type="character" w:customStyle="1" w:styleId="AppendixHeading2Char">
    <w:name w:val="Appendix Heading 2 Char"/>
    <w:link w:val="AppendixHeading2"/>
    <w:rsid w:val="00E004A2"/>
    <w:rPr>
      <w:b/>
      <w:sz w:val="24"/>
      <w:szCs w:val="24"/>
    </w:rPr>
  </w:style>
  <w:style w:type="character" w:customStyle="1" w:styleId="Heading3Char">
    <w:name w:val="Heading 3 Char"/>
    <w:link w:val="Heading3"/>
    <w:rsid w:val="00B055BC"/>
    <w:rPr>
      <w:sz w:val="24"/>
      <w:szCs w:val="24"/>
      <w:u w:val="single"/>
    </w:rPr>
  </w:style>
  <w:style w:type="character" w:customStyle="1" w:styleId="AppendixHeading3Char">
    <w:name w:val="Appendix Heading 3 Char"/>
    <w:link w:val="AppendixHeading3"/>
    <w:rsid w:val="00E004A2"/>
    <w:rPr>
      <w:sz w:val="24"/>
      <w:szCs w:val="24"/>
      <w:u w:val="single"/>
    </w:rPr>
  </w:style>
  <w:style w:type="paragraph" w:customStyle="1" w:styleId="TitleofDocument">
    <w:name w:val="Title of Document"/>
    <w:basedOn w:val="Title"/>
    <w:link w:val="TitleofDocumentChar"/>
    <w:qFormat/>
    <w:rsid w:val="006D1420"/>
  </w:style>
  <w:style w:type="character" w:customStyle="1" w:styleId="TitleofDocumentChar">
    <w:name w:val="Title of Document Char"/>
    <w:link w:val="TitleofDocument"/>
    <w:rsid w:val="006D1420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F08AE"/>
    <w:pPr>
      <w:spacing w:before="120" w:line="360" w:lineRule="auto"/>
      <w:ind w:left="720" w:hanging="720"/>
    </w:pPr>
  </w:style>
  <w:style w:type="paragraph" w:styleId="BalloonText">
    <w:name w:val="Balloon Text"/>
    <w:basedOn w:val="Normal"/>
    <w:link w:val="BalloonTextChar"/>
    <w:rsid w:val="004A09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0927"/>
    <w:rPr>
      <w:rFonts w:ascii="Tahoma" w:hAnsi="Tahoma" w:cs="Tahoma"/>
      <w:sz w:val="16"/>
      <w:szCs w:val="16"/>
    </w:rPr>
  </w:style>
  <w:style w:type="paragraph" w:customStyle="1" w:styleId="BlockQuote">
    <w:name w:val="Block Quote"/>
    <w:basedOn w:val="Normal"/>
    <w:next w:val="Normal"/>
    <w:qFormat/>
    <w:rsid w:val="00CF08AE"/>
    <w:pPr>
      <w:spacing w:after="480" w:line="240" w:lineRule="auto"/>
      <w:ind w:left="72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5BC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"/>
    <w:next w:val="Normal"/>
    <w:qFormat/>
    <w:rsid w:val="00F85DD0"/>
    <w:pPr>
      <w:pageBreakBefore/>
      <w:spacing w:before="1440" w:after="100" w:afterAutospacing="1" w:line="480" w:lineRule="auto"/>
      <w:jc w:val="center"/>
      <w:outlineLvl w:val="0"/>
    </w:pPr>
  </w:style>
  <w:style w:type="paragraph" w:styleId="Heading2">
    <w:name w:val="heading 2"/>
    <w:basedOn w:val="Body"/>
    <w:next w:val="Normal"/>
    <w:link w:val="Heading2Char"/>
    <w:autoRedefine/>
    <w:qFormat/>
    <w:rsid w:val="00B055BC"/>
    <w:pPr>
      <w:spacing w:line="480" w:lineRule="auto"/>
      <w:jc w:val="center"/>
      <w:outlineLvl w:val="1"/>
    </w:pPr>
    <w:rPr>
      <w:b/>
    </w:rPr>
  </w:style>
  <w:style w:type="paragraph" w:styleId="Heading3">
    <w:name w:val="heading 3"/>
    <w:basedOn w:val="Body"/>
    <w:next w:val="Normal"/>
    <w:link w:val="Heading3Char"/>
    <w:autoRedefine/>
    <w:qFormat/>
    <w:rsid w:val="00B055BC"/>
    <w:pPr>
      <w:spacing w:line="480" w:lineRule="auto"/>
      <w:outlineLvl w:val="2"/>
    </w:pPr>
    <w:rPr>
      <w:u w:val="single"/>
    </w:rPr>
  </w:style>
  <w:style w:type="paragraph" w:styleId="Heading4">
    <w:name w:val="heading 4"/>
    <w:basedOn w:val="Body"/>
    <w:next w:val="Normal"/>
    <w:link w:val="Heading4Char"/>
    <w:autoRedefine/>
    <w:unhideWhenUsed/>
    <w:qFormat/>
    <w:rsid w:val="008D6003"/>
    <w:pPr>
      <w:spacing w:line="480" w:lineRule="auto"/>
      <w:ind w:left="72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280474"/>
    <w:rPr>
      <w:sz w:val="24"/>
      <w:szCs w:val="24"/>
    </w:rPr>
  </w:style>
  <w:style w:type="character" w:customStyle="1" w:styleId="Heading4Char">
    <w:name w:val="Heading 4 Char"/>
    <w:link w:val="Heading4"/>
    <w:rsid w:val="008D6003"/>
    <w:rPr>
      <w:sz w:val="24"/>
      <w:szCs w:val="24"/>
      <w:u w:val="single"/>
    </w:rPr>
  </w:style>
  <w:style w:type="paragraph" w:styleId="TableofAuthorities">
    <w:name w:val="table of authorities"/>
    <w:basedOn w:val="Body"/>
    <w:next w:val="Normal"/>
    <w:rsid w:val="00640917"/>
    <w:pPr>
      <w:ind w:left="240" w:hanging="240"/>
    </w:pPr>
  </w:style>
  <w:style w:type="paragraph" w:customStyle="1" w:styleId="TableofContents">
    <w:name w:val="Table of Contents"/>
    <w:basedOn w:val="Body"/>
    <w:link w:val="TableofContentsChar"/>
    <w:qFormat/>
    <w:rsid w:val="00640917"/>
    <w:pPr>
      <w:pageBreakBefore/>
      <w:spacing w:before="1440" w:line="480" w:lineRule="auto"/>
      <w:jc w:val="center"/>
    </w:pPr>
  </w:style>
  <w:style w:type="character" w:customStyle="1" w:styleId="TableofContentsChar">
    <w:name w:val="Table of Contents Char"/>
    <w:link w:val="TableofContents"/>
    <w:rsid w:val="00640917"/>
    <w:rPr>
      <w:sz w:val="24"/>
      <w:szCs w:val="24"/>
    </w:rPr>
  </w:style>
  <w:style w:type="paragraph" w:styleId="TOC1">
    <w:name w:val="toc 1"/>
    <w:basedOn w:val="Body"/>
    <w:next w:val="Normal"/>
    <w:autoRedefine/>
    <w:uiPriority w:val="39"/>
    <w:rsid w:val="00DF7648"/>
    <w:pPr>
      <w:tabs>
        <w:tab w:val="right" w:leader="dot" w:pos="8990"/>
      </w:tabs>
      <w:spacing w:before="100" w:beforeAutospacing="1" w:after="100" w:afterAutospacing="1"/>
    </w:pPr>
    <w:rPr>
      <w:noProof/>
    </w:rPr>
  </w:style>
  <w:style w:type="paragraph" w:customStyle="1" w:styleId="Figure">
    <w:name w:val="Figure"/>
    <w:basedOn w:val="Body"/>
    <w:rsid w:val="00626FC5"/>
    <w:pPr>
      <w:spacing w:before="100" w:beforeAutospacing="1"/>
      <w:jc w:val="center"/>
    </w:pPr>
  </w:style>
  <w:style w:type="paragraph" w:customStyle="1" w:styleId="FigureCaption">
    <w:name w:val="Figure Caption"/>
    <w:basedOn w:val="Figure"/>
    <w:next w:val="Normal"/>
    <w:rsid w:val="00CF08AE"/>
    <w:pPr>
      <w:spacing w:before="0" w:beforeAutospacing="0" w:after="360"/>
    </w:pPr>
    <w:rPr>
      <w:b/>
    </w:rPr>
  </w:style>
  <w:style w:type="table" w:styleId="TableGrid">
    <w:name w:val="Table Grid"/>
    <w:basedOn w:val="TableNormal"/>
    <w:rsid w:val="007B7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Body"/>
    <w:next w:val="Normal"/>
    <w:rsid w:val="00ED16AE"/>
    <w:pPr>
      <w:spacing w:after="120"/>
    </w:pPr>
    <w:rPr>
      <w:b/>
    </w:rPr>
  </w:style>
  <w:style w:type="paragraph" w:styleId="TOC2">
    <w:name w:val="toc 2"/>
    <w:basedOn w:val="TOC1"/>
    <w:next w:val="Normal"/>
    <w:autoRedefine/>
    <w:uiPriority w:val="39"/>
    <w:rsid w:val="00FA0F99"/>
    <w:pPr>
      <w:ind w:left="720"/>
    </w:pPr>
  </w:style>
  <w:style w:type="paragraph" w:styleId="TOC3">
    <w:name w:val="toc 3"/>
    <w:basedOn w:val="TOC2"/>
    <w:next w:val="Normal"/>
    <w:autoRedefine/>
    <w:uiPriority w:val="39"/>
    <w:rsid w:val="00FA0F99"/>
    <w:pPr>
      <w:ind w:left="1440"/>
    </w:pPr>
  </w:style>
  <w:style w:type="paragraph" w:styleId="TableofFigures">
    <w:name w:val="table of figures"/>
    <w:basedOn w:val="Body"/>
    <w:next w:val="Normal"/>
    <w:uiPriority w:val="99"/>
    <w:rsid w:val="0057748E"/>
    <w:pPr>
      <w:spacing w:before="100" w:beforeAutospacing="1" w:after="100" w:afterAutospacing="1"/>
      <w:ind w:left="1440" w:hanging="1440"/>
    </w:pPr>
  </w:style>
  <w:style w:type="character" w:styleId="Hyperlink">
    <w:name w:val="Hyperlink"/>
    <w:uiPriority w:val="99"/>
    <w:rsid w:val="00585E39"/>
    <w:rPr>
      <w:color w:val="0000FF"/>
      <w:u w:val="single"/>
    </w:rPr>
  </w:style>
  <w:style w:type="paragraph" w:styleId="Header">
    <w:name w:val="header"/>
    <w:basedOn w:val="Body"/>
    <w:link w:val="HeaderChar"/>
    <w:uiPriority w:val="99"/>
    <w:rsid w:val="00435728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link w:val="Header"/>
    <w:uiPriority w:val="99"/>
    <w:rsid w:val="00435728"/>
    <w:rPr>
      <w:sz w:val="24"/>
      <w:szCs w:val="24"/>
    </w:rPr>
  </w:style>
  <w:style w:type="paragraph" w:styleId="Footer">
    <w:name w:val="footer"/>
    <w:basedOn w:val="Body"/>
    <w:link w:val="FooterChar"/>
    <w:uiPriority w:val="99"/>
    <w:rsid w:val="00435728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link w:val="Footer"/>
    <w:uiPriority w:val="99"/>
    <w:rsid w:val="00435728"/>
    <w:rPr>
      <w:sz w:val="24"/>
      <w:szCs w:val="24"/>
    </w:rPr>
  </w:style>
  <w:style w:type="paragraph" w:customStyle="1" w:styleId="ApprovalPage">
    <w:name w:val="Approval Page"/>
    <w:basedOn w:val="Body"/>
    <w:link w:val="ApprovalPageChar"/>
    <w:qFormat/>
    <w:rsid w:val="00C726B8"/>
    <w:pPr>
      <w:jc w:val="center"/>
    </w:pPr>
    <w:rPr>
      <w:szCs w:val="28"/>
    </w:rPr>
  </w:style>
  <w:style w:type="character" w:customStyle="1" w:styleId="ApprovalPageChar">
    <w:name w:val="Approval Page Char"/>
    <w:link w:val="ApprovalPage"/>
    <w:rsid w:val="00085475"/>
    <w:rPr>
      <w:sz w:val="24"/>
      <w:szCs w:val="28"/>
    </w:rPr>
  </w:style>
  <w:style w:type="paragraph" w:customStyle="1" w:styleId="TitlePage">
    <w:name w:val="Title Page"/>
    <w:basedOn w:val="Body"/>
    <w:link w:val="TitlePageChar"/>
    <w:qFormat/>
    <w:rsid w:val="00085475"/>
    <w:pPr>
      <w:spacing w:line="480" w:lineRule="auto"/>
      <w:jc w:val="center"/>
    </w:pPr>
  </w:style>
  <w:style w:type="paragraph" w:customStyle="1" w:styleId="CopyrightPage">
    <w:name w:val="Copyright Page"/>
    <w:basedOn w:val="Body"/>
    <w:link w:val="CopyrightPageChar"/>
    <w:qFormat/>
    <w:rsid w:val="00085475"/>
    <w:pPr>
      <w:spacing w:line="480" w:lineRule="auto"/>
      <w:jc w:val="center"/>
    </w:pPr>
  </w:style>
  <w:style w:type="character" w:customStyle="1" w:styleId="TitlePageChar">
    <w:name w:val="Title Page Char"/>
    <w:link w:val="TitlePage"/>
    <w:rsid w:val="00085475"/>
    <w:rPr>
      <w:caps/>
      <w:sz w:val="24"/>
      <w:szCs w:val="24"/>
    </w:rPr>
  </w:style>
  <w:style w:type="character" w:customStyle="1" w:styleId="CopyrightPageChar">
    <w:name w:val="Copyright Page Char"/>
    <w:link w:val="CopyrightPage"/>
    <w:rsid w:val="00085475"/>
    <w:rPr>
      <w:sz w:val="24"/>
      <w:szCs w:val="24"/>
    </w:rPr>
  </w:style>
  <w:style w:type="paragraph" w:styleId="Title">
    <w:name w:val="Title"/>
    <w:basedOn w:val="Heading1"/>
    <w:next w:val="Normal"/>
    <w:link w:val="TitleChar"/>
    <w:rsid w:val="00934C77"/>
  </w:style>
  <w:style w:type="character" w:customStyle="1" w:styleId="TitleChar">
    <w:name w:val="Title Char"/>
    <w:link w:val="Title"/>
    <w:rsid w:val="00934C77"/>
    <w:rPr>
      <w:sz w:val="24"/>
      <w:szCs w:val="24"/>
    </w:rPr>
  </w:style>
  <w:style w:type="paragraph" w:styleId="TOC4">
    <w:name w:val="toc 4"/>
    <w:basedOn w:val="Normal"/>
    <w:next w:val="Normal"/>
    <w:autoRedefine/>
    <w:rsid w:val="0023758B"/>
    <w:pPr>
      <w:ind w:left="720"/>
    </w:pPr>
  </w:style>
  <w:style w:type="paragraph" w:styleId="TOC5">
    <w:name w:val="toc 5"/>
    <w:basedOn w:val="Normal"/>
    <w:next w:val="Normal"/>
    <w:autoRedefine/>
    <w:rsid w:val="0023758B"/>
    <w:pPr>
      <w:ind w:left="960"/>
    </w:pPr>
  </w:style>
  <w:style w:type="paragraph" w:styleId="TOC6">
    <w:name w:val="toc 6"/>
    <w:basedOn w:val="Normal"/>
    <w:next w:val="Normal"/>
    <w:autoRedefine/>
    <w:rsid w:val="0023758B"/>
    <w:pPr>
      <w:ind w:left="1200"/>
    </w:pPr>
  </w:style>
  <w:style w:type="paragraph" w:styleId="TOC7">
    <w:name w:val="toc 7"/>
    <w:basedOn w:val="Normal"/>
    <w:next w:val="Normal"/>
    <w:autoRedefine/>
    <w:rsid w:val="0023758B"/>
    <w:pPr>
      <w:ind w:left="1440"/>
    </w:pPr>
  </w:style>
  <w:style w:type="paragraph" w:styleId="TOC8">
    <w:name w:val="toc 8"/>
    <w:basedOn w:val="Normal"/>
    <w:next w:val="Normal"/>
    <w:autoRedefine/>
    <w:rsid w:val="0023758B"/>
    <w:pPr>
      <w:ind w:left="1680"/>
    </w:pPr>
  </w:style>
  <w:style w:type="paragraph" w:styleId="TOC9">
    <w:name w:val="toc 9"/>
    <w:basedOn w:val="Normal"/>
    <w:next w:val="Normal"/>
    <w:autoRedefine/>
    <w:rsid w:val="0023758B"/>
    <w:pPr>
      <w:ind w:left="1920"/>
    </w:pPr>
  </w:style>
  <w:style w:type="paragraph" w:customStyle="1" w:styleId="AppendixHeading2">
    <w:name w:val="Appendix Heading 2"/>
    <w:basedOn w:val="Heading2"/>
    <w:link w:val="AppendixHeading2Char"/>
    <w:qFormat/>
    <w:rsid w:val="00E004A2"/>
  </w:style>
  <w:style w:type="paragraph" w:customStyle="1" w:styleId="AppendixHeading3">
    <w:name w:val="Appendix Heading 3"/>
    <w:basedOn w:val="Heading3"/>
    <w:link w:val="AppendixHeading3Char"/>
    <w:qFormat/>
    <w:rsid w:val="00E004A2"/>
  </w:style>
  <w:style w:type="character" w:customStyle="1" w:styleId="BodyChar">
    <w:name w:val="Body Char"/>
    <w:link w:val="Body"/>
    <w:rsid w:val="00E004A2"/>
    <w:rPr>
      <w:sz w:val="24"/>
      <w:szCs w:val="24"/>
    </w:rPr>
  </w:style>
  <w:style w:type="character" w:customStyle="1" w:styleId="Heading2Char">
    <w:name w:val="Heading 2 Char"/>
    <w:link w:val="Heading2"/>
    <w:rsid w:val="00B055BC"/>
    <w:rPr>
      <w:b/>
      <w:sz w:val="24"/>
      <w:szCs w:val="24"/>
    </w:rPr>
  </w:style>
  <w:style w:type="character" w:customStyle="1" w:styleId="AppendixHeading2Char">
    <w:name w:val="Appendix Heading 2 Char"/>
    <w:link w:val="AppendixHeading2"/>
    <w:rsid w:val="00E004A2"/>
    <w:rPr>
      <w:b/>
      <w:sz w:val="24"/>
      <w:szCs w:val="24"/>
    </w:rPr>
  </w:style>
  <w:style w:type="character" w:customStyle="1" w:styleId="Heading3Char">
    <w:name w:val="Heading 3 Char"/>
    <w:link w:val="Heading3"/>
    <w:rsid w:val="00B055BC"/>
    <w:rPr>
      <w:sz w:val="24"/>
      <w:szCs w:val="24"/>
      <w:u w:val="single"/>
    </w:rPr>
  </w:style>
  <w:style w:type="character" w:customStyle="1" w:styleId="AppendixHeading3Char">
    <w:name w:val="Appendix Heading 3 Char"/>
    <w:link w:val="AppendixHeading3"/>
    <w:rsid w:val="00E004A2"/>
    <w:rPr>
      <w:sz w:val="24"/>
      <w:szCs w:val="24"/>
      <w:u w:val="single"/>
    </w:rPr>
  </w:style>
  <w:style w:type="paragraph" w:customStyle="1" w:styleId="TitleofDocument">
    <w:name w:val="Title of Document"/>
    <w:basedOn w:val="Title"/>
    <w:link w:val="TitleofDocumentChar"/>
    <w:qFormat/>
    <w:rsid w:val="006D1420"/>
  </w:style>
  <w:style w:type="character" w:customStyle="1" w:styleId="TitleofDocumentChar">
    <w:name w:val="Title of Document Char"/>
    <w:link w:val="TitleofDocument"/>
    <w:rsid w:val="006D1420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F08AE"/>
    <w:pPr>
      <w:spacing w:before="120" w:line="360" w:lineRule="auto"/>
      <w:ind w:left="720" w:hanging="720"/>
    </w:pPr>
  </w:style>
  <w:style w:type="paragraph" w:styleId="BalloonText">
    <w:name w:val="Balloon Text"/>
    <w:basedOn w:val="Normal"/>
    <w:link w:val="BalloonTextChar"/>
    <w:rsid w:val="004A09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0927"/>
    <w:rPr>
      <w:rFonts w:ascii="Tahoma" w:hAnsi="Tahoma" w:cs="Tahoma"/>
      <w:sz w:val="16"/>
      <w:szCs w:val="16"/>
    </w:rPr>
  </w:style>
  <w:style w:type="paragraph" w:customStyle="1" w:styleId="BlockQuote">
    <w:name w:val="Block Quote"/>
    <w:basedOn w:val="Normal"/>
    <w:next w:val="Normal"/>
    <w:qFormat/>
    <w:rsid w:val="00CF08AE"/>
    <w:pPr>
      <w:spacing w:after="480" w:line="240" w:lineRule="auto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ambrose\Downloads\Boise_State_Thesis_and_Disser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0C06FE2-BD9D-4DE6-9246-2E6748AC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Boise_State_Thesis_and_Dissertation_Template</Template>
  <TotalTime>60</TotalTime>
  <Pages>14</Pages>
  <Words>664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Proposal Template</vt:lpstr>
    </vt:vector>
  </TitlesOfParts>
  <Company>Boise State University</Company>
  <LinksUpToDate>false</LinksUpToDate>
  <CharactersWithSpaces>5231</CharactersWithSpaces>
  <SharedDoc>false</SharedDoc>
  <HLinks>
    <vt:vector size="6" baseType="variant"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_Toc295225443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Proposal Template</dc:title>
  <dc:subject>Master of Science in Electrical &amp; Computer Engineering</dc:subject>
  <dc:creator>Jenn Ambrose</dc:creator>
  <cp:lastModifiedBy>Jenn Ambrose</cp:lastModifiedBy>
  <cp:revision>1</cp:revision>
  <cp:lastPrinted>2008-08-15T15:37:00Z</cp:lastPrinted>
  <dcterms:created xsi:type="dcterms:W3CDTF">2015-08-25T15:58:00Z</dcterms:created>
  <dcterms:modified xsi:type="dcterms:W3CDTF">2015-08-25T16:58:00Z</dcterms:modified>
</cp:coreProperties>
</file>